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67286B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AD23C7A9966E425695746787C5735AB2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941ACD">
            <w:rPr>
              <w:u w:val="single"/>
            </w:rPr>
            <w:t>Français</w:t>
          </w:r>
        </w:sdtContent>
      </w:sdt>
    </w:p>
    <w:p w:rsidR="008E776B" w:rsidRDefault="0067286B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8151989A4ED4415DA877F06ACE239FAC"/>
          </w:placeholder>
        </w:sdtPr>
        <w:sdtEndPr/>
        <w:sdtContent>
          <w:r w:rsidR="00941ACD">
            <w:rPr>
              <w:u w:val="single"/>
            </w:rPr>
            <w:t>Plan détaillé de dissertation</w:t>
          </w:r>
        </w:sdtContent>
      </w:sdt>
    </w:p>
    <w:p w:rsidR="008E776B" w:rsidRDefault="00941A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941ACD" w:rsidRDefault="00941ACD">
      <w:r>
        <w:t xml:space="preserve">Pb : </w:t>
      </w:r>
      <w:r w:rsidR="006E7FD3">
        <w:t xml:space="preserve">Cette </w:t>
      </w:r>
      <w:r>
        <w:t>affirmation sembles-t-elle éclairer les cahiers de Douai</w:t>
      </w:r>
    </w:p>
    <w:p w:rsidR="008E776B" w:rsidRDefault="00941ACD">
      <w:r>
        <w:t xml:space="preserve">I </w:t>
      </w:r>
      <w:r w:rsidR="00F459E2">
        <w:t>O</w:t>
      </w:r>
      <w:r>
        <w:t xml:space="preserve">ui, </w:t>
      </w:r>
      <w:r w:rsidR="00F459E2">
        <w:t xml:space="preserve">le texte </w:t>
      </w:r>
      <w:r>
        <w:t>explique la mentalité de l’auteur</w:t>
      </w:r>
    </w:p>
    <w:p w:rsidR="006F6064" w:rsidRDefault="00F459E2" w:rsidP="006F6064">
      <w:pPr>
        <w:pStyle w:val="Paragraphedeliste"/>
        <w:numPr>
          <w:ilvl w:val="0"/>
          <w:numId w:val="2"/>
        </w:numPr>
      </w:pPr>
      <w:r>
        <w:t>L’auteur a u</w:t>
      </w:r>
      <w:r w:rsidR="00DC4A55">
        <w:t>ne Forte influence hormonale</w:t>
      </w:r>
    </w:p>
    <w:p w:rsidR="006A30F5" w:rsidRPr="00120BFC" w:rsidRDefault="006A30F5" w:rsidP="006A30F5">
      <w:pPr>
        <w:pStyle w:val="Paragraphedeliste"/>
        <w:numPr>
          <w:ilvl w:val="0"/>
          <w:numId w:val="3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Sensation (à la recherche de l’amour</w:t>
      </w:r>
      <w:r w:rsidR="00F645DD" w:rsidRPr="00120BFC">
        <w:rPr>
          <w:sz w:val="22"/>
          <w:szCs w:val="20"/>
        </w:rPr>
        <w:t xml:space="preserve"> de manière un peu </w:t>
      </w:r>
      <w:r w:rsidR="00015818" w:rsidRPr="00120BFC">
        <w:rPr>
          <w:sz w:val="22"/>
          <w:szCs w:val="20"/>
        </w:rPr>
        <w:t>rêveuse</w:t>
      </w:r>
      <w:r w:rsidRPr="00120BFC">
        <w:rPr>
          <w:sz w:val="22"/>
          <w:szCs w:val="20"/>
        </w:rPr>
        <w:t>)</w:t>
      </w:r>
    </w:p>
    <w:p w:rsidR="006F6064" w:rsidRPr="00120BFC" w:rsidRDefault="006A30F5" w:rsidP="00DC4A55">
      <w:pPr>
        <w:pStyle w:val="Paragraphedeliste"/>
        <w:numPr>
          <w:ilvl w:val="0"/>
          <w:numId w:val="3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Soleil et chaire I, IV</w:t>
      </w:r>
      <w:r w:rsidRPr="00120BFC">
        <w:rPr>
          <w:sz w:val="22"/>
          <w:szCs w:val="20"/>
        </w:rPr>
        <w:t xml:space="preserve"> (déclaration d’amour)</w:t>
      </w:r>
    </w:p>
    <w:p w:rsidR="006F6064" w:rsidRDefault="00F459E2" w:rsidP="006F6064">
      <w:pPr>
        <w:pStyle w:val="Paragraphedeliste"/>
        <w:numPr>
          <w:ilvl w:val="0"/>
          <w:numId w:val="2"/>
        </w:numPr>
      </w:pPr>
      <w:r>
        <w:t>Il y a l’i</w:t>
      </w:r>
      <w:r w:rsidR="00DC4A55">
        <w:t>dée de la mort</w:t>
      </w:r>
    </w:p>
    <w:p w:rsidR="006F6064" w:rsidRPr="00120BFC" w:rsidRDefault="00F645DD" w:rsidP="00DC4A55">
      <w:pPr>
        <w:pStyle w:val="Paragraphedeliste"/>
        <w:numPr>
          <w:ilvl w:val="0"/>
          <w:numId w:val="8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Le bal des pendus (idée de la mort, de vivre dans le passé)</w:t>
      </w:r>
    </w:p>
    <w:p w:rsidR="006F6064" w:rsidRPr="00120BFC" w:rsidRDefault="00F645DD" w:rsidP="00DC4A55">
      <w:pPr>
        <w:pStyle w:val="Paragraphedeliste"/>
        <w:numPr>
          <w:ilvl w:val="0"/>
          <w:numId w:val="8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Le châtiment de tartuffe (idée de la torture, physique et morale)</w:t>
      </w:r>
    </w:p>
    <w:p w:rsidR="006F6064" w:rsidRDefault="006A30F5" w:rsidP="006F6064">
      <w:pPr>
        <w:pStyle w:val="Paragraphedeliste"/>
        <w:numPr>
          <w:ilvl w:val="0"/>
          <w:numId w:val="2"/>
        </w:numPr>
      </w:pPr>
      <w:r>
        <w:t>Il y a l’idée de la laideur</w:t>
      </w:r>
    </w:p>
    <w:p w:rsidR="006F6064" w:rsidRPr="00120BFC" w:rsidRDefault="006A30F5" w:rsidP="00DC4A55">
      <w:pPr>
        <w:pStyle w:val="Paragraphedeliste"/>
        <w:numPr>
          <w:ilvl w:val="0"/>
          <w:numId w:val="9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Vénus Anadyomène</w:t>
      </w:r>
      <w:r w:rsidRPr="00120BFC">
        <w:rPr>
          <w:sz w:val="22"/>
          <w:szCs w:val="20"/>
        </w:rPr>
        <w:t xml:space="preserve"> (un ulcère)</w:t>
      </w:r>
    </w:p>
    <w:p w:rsidR="006F6064" w:rsidRPr="00120BFC" w:rsidRDefault="00015818" w:rsidP="00DC4A55">
      <w:pPr>
        <w:pStyle w:val="Paragraphedeliste"/>
        <w:numPr>
          <w:ilvl w:val="0"/>
          <w:numId w:val="9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Premi</w:t>
      </w:r>
      <w:r w:rsidR="001745CA" w:rsidRPr="00120BFC">
        <w:rPr>
          <w:sz w:val="22"/>
          <w:szCs w:val="20"/>
        </w:rPr>
        <w:t>ère soirée (idée d’une laideur cachée qui retient le poète de satisfaire ses désirs)</w:t>
      </w:r>
    </w:p>
    <w:p w:rsidR="00941ACD" w:rsidRDefault="00941ACD">
      <w:r>
        <w:t xml:space="preserve">II </w:t>
      </w:r>
      <w:r w:rsidR="00F459E2">
        <w:t>N</w:t>
      </w:r>
      <w:r>
        <w:t>on,</w:t>
      </w:r>
      <w:r w:rsidR="00F459E2">
        <w:t xml:space="preserve"> car cette phrase est aussi trop vague</w:t>
      </w:r>
    </w:p>
    <w:p w:rsidR="006F6064" w:rsidRDefault="001745CA" w:rsidP="006F6064">
      <w:pPr>
        <w:pStyle w:val="Paragraphedeliste"/>
        <w:numPr>
          <w:ilvl w:val="0"/>
          <w:numId w:val="4"/>
        </w:numPr>
      </w:pPr>
      <w:r>
        <w:t xml:space="preserve"> Cette phrase ne donne pas de précision sur le domaine concerné</w:t>
      </w:r>
    </w:p>
    <w:p w:rsidR="006F6064" w:rsidRPr="00120BFC" w:rsidRDefault="001745CA" w:rsidP="00DC4A55">
      <w:pPr>
        <w:pStyle w:val="Paragraphedeliste"/>
        <w:numPr>
          <w:ilvl w:val="0"/>
          <w:numId w:val="10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Rimbaud ne nous informe pas que cela concerne l’écriture de ses poèmes.</w:t>
      </w:r>
    </w:p>
    <w:p w:rsidR="006F6064" w:rsidRPr="00120BFC" w:rsidRDefault="00120BFC" w:rsidP="00DC4A55">
      <w:pPr>
        <w:pStyle w:val="Paragraphedeliste"/>
        <w:numPr>
          <w:ilvl w:val="0"/>
          <w:numId w:val="10"/>
        </w:numPr>
        <w:ind w:left="1276"/>
        <w:rPr>
          <w:sz w:val="22"/>
          <w:szCs w:val="20"/>
        </w:rPr>
      </w:pPr>
      <w:r w:rsidRPr="00120BFC">
        <w:rPr>
          <w:sz w:val="22"/>
          <w:szCs w:val="20"/>
        </w:rPr>
        <w:t>Il nous informe tout de même que certains de ses poèmes peuvent ne pas être sérieux</w:t>
      </w:r>
    </w:p>
    <w:p w:rsidR="006F6064" w:rsidRDefault="004A74FB" w:rsidP="006F6064">
      <w:pPr>
        <w:pStyle w:val="Paragraphedeliste"/>
        <w:numPr>
          <w:ilvl w:val="0"/>
          <w:numId w:val="4"/>
        </w:numPr>
      </w:pPr>
      <w:r>
        <w:t>Cette phrase ne nous explique pas que le poète parle de ses sentiments de manière dérisoire</w:t>
      </w:r>
    </w:p>
    <w:p w:rsidR="006F6064" w:rsidRPr="00120BFC" w:rsidRDefault="006F6064" w:rsidP="00DC4A55">
      <w:pPr>
        <w:pStyle w:val="Paragraphedeliste"/>
        <w:numPr>
          <w:ilvl w:val="0"/>
          <w:numId w:val="11"/>
        </w:numPr>
        <w:ind w:left="1276"/>
        <w:rPr>
          <w:sz w:val="22"/>
          <w:szCs w:val="20"/>
        </w:rPr>
      </w:pPr>
    </w:p>
    <w:p w:rsidR="006F6064" w:rsidRPr="00120BFC" w:rsidRDefault="006F6064" w:rsidP="00DC4A55">
      <w:pPr>
        <w:pStyle w:val="Paragraphedeliste"/>
        <w:numPr>
          <w:ilvl w:val="0"/>
          <w:numId w:val="11"/>
        </w:numPr>
        <w:ind w:left="1276"/>
        <w:rPr>
          <w:sz w:val="22"/>
          <w:szCs w:val="20"/>
        </w:rPr>
      </w:pPr>
    </w:p>
    <w:p w:rsidR="006F6064" w:rsidRDefault="006F6064" w:rsidP="006F6064">
      <w:pPr>
        <w:pStyle w:val="Paragraphedeliste"/>
        <w:numPr>
          <w:ilvl w:val="0"/>
          <w:numId w:val="4"/>
        </w:numPr>
      </w:pPr>
      <w:bookmarkStart w:id="0" w:name="_GoBack"/>
      <w:bookmarkEnd w:id="0"/>
    </w:p>
    <w:p w:rsidR="006F6064" w:rsidRPr="00120BFC" w:rsidRDefault="006F6064" w:rsidP="00DC4A55">
      <w:pPr>
        <w:pStyle w:val="Paragraphedeliste"/>
        <w:numPr>
          <w:ilvl w:val="0"/>
          <w:numId w:val="12"/>
        </w:numPr>
        <w:ind w:left="1276"/>
        <w:rPr>
          <w:sz w:val="22"/>
          <w:szCs w:val="20"/>
        </w:rPr>
      </w:pPr>
    </w:p>
    <w:p w:rsidR="006F6064" w:rsidRPr="00120BFC" w:rsidRDefault="006F6064" w:rsidP="00DC4A55">
      <w:pPr>
        <w:pStyle w:val="Paragraphedeliste"/>
        <w:numPr>
          <w:ilvl w:val="0"/>
          <w:numId w:val="12"/>
        </w:numPr>
        <w:ind w:left="1276"/>
        <w:rPr>
          <w:sz w:val="22"/>
          <w:szCs w:val="20"/>
        </w:rPr>
      </w:pPr>
    </w:p>
    <w:p w:rsidR="00941ACD" w:rsidRDefault="00941ACD">
      <w:r>
        <w:t>III Mais</w:t>
      </w:r>
      <w:r w:rsidR="00F459E2">
        <w:t xml:space="preserve"> la phrase</w:t>
      </w:r>
      <w:r>
        <w:t xml:space="preserve"> peu toujours prêter à confusion même si </w:t>
      </w:r>
      <w:r w:rsidR="00F459E2">
        <w:t>elle éclaire le lecteur.</w:t>
      </w:r>
    </w:p>
    <w:p w:rsidR="006F6064" w:rsidRDefault="006E7FD3" w:rsidP="006F6064">
      <w:pPr>
        <w:pStyle w:val="Paragraphedeliste"/>
        <w:numPr>
          <w:ilvl w:val="0"/>
          <w:numId w:val="5"/>
        </w:numPr>
      </w:pPr>
      <w:r>
        <w:t>Elle peut éclairer le lecteur car elle raffinera l’idée que le lecteur se fait de l’auteur mais pas forcément sur ses poèmes</w:t>
      </w:r>
    </w:p>
    <w:p w:rsidR="006F6064" w:rsidRPr="00120BFC" w:rsidRDefault="006F6064" w:rsidP="00DC4A55">
      <w:pPr>
        <w:pStyle w:val="Paragraphedeliste"/>
        <w:numPr>
          <w:ilvl w:val="0"/>
          <w:numId w:val="13"/>
        </w:numPr>
        <w:ind w:left="1276"/>
        <w:rPr>
          <w:sz w:val="22"/>
          <w:szCs w:val="20"/>
        </w:rPr>
      </w:pPr>
    </w:p>
    <w:p w:rsidR="006F6064" w:rsidRPr="00120BFC" w:rsidRDefault="006F6064" w:rsidP="00DC4A55">
      <w:pPr>
        <w:pStyle w:val="Paragraphedeliste"/>
        <w:numPr>
          <w:ilvl w:val="0"/>
          <w:numId w:val="13"/>
        </w:numPr>
        <w:ind w:left="1276"/>
        <w:rPr>
          <w:sz w:val="22"/>
          <w:szCs w:val="20"/>
        </w:rPr>
      </w:pPr>
    </w:p>
    <w:p w:rsidR="006F6064" w:rsidRDefault="006E7FD3" w:rsidP="006F6064">
      <w:pPr>
        <w:pStyle w:val="Paragraphedeliste"/>
        <w:numPr>
          <w:ilvl w:val="0"/>
          <w:numId w:val="5"/>
        </w:numPr>
      </w:pPr>
      <w:r>
        <w:t>Elle peut mener le lecteur à ne pas croire certains sentiment que le poète exprime</w:t>
      </w:r>
    </w:p>
    <w:p w:rsidR="006F6064" w:rsidRPr="00120BFC" w:rsidRDefault="006F6064" w:rsidP="00DC4A55">
      <w:pPr>
        <w:pStyle w:val="Paragraphedeliste"/>
        <w:numPr>
          <w:ilvl w:val="0"/>
          <w:numId w:val="14"/>
        </w:numPr>
        <w:ind w:left="1276"/>
        <w:rPr>
          <w:sz w:val="22"/>
          <w:szCs w:val="20"/>
        </w:rPr>
      </w:pPr>
    </w:p>
    <w:p w:rsidR="006F6064" w:rsidRPr="00120BFC" w:rsidRDefault="006F6064" w:rsidP="00DC4A55">
      <w:pPr>
        <w:pStyle w:val="Paragraphedeliste"/>
        <w:numPr>
          <w:ilvl w:val="0"/>
          <w:numId w:val="14"/>
        </w:numPr>
        <w:ind w:left="1276"/>
        <w:rPr>
          <w:sz w:val="22"/>
          <w:szCs w:val="20"/>
        </w:rPr>
      </w:pPr>
    </w:p>
    <w:p w:rsidR="006F6064" w:rsidRDefault="006E7FD3" w:rsidP="006F6064">
      <w:pPr>
        <w:pStyle w:val="Paragraphedeliste"/>
        <w:numPr>
          <w:ilvl w:val="0"/>
          <w:numId w:val="5"/>
        </w:numPr>
      </w:pPr>
      <w:r>
        <w:t>Elle peut nuire à la compréhension du texte par le lecteur tout en lui permettant de retenir l’histoire.</w:t>
      </w:r>
    </w:p>
    <w:p w:rsidR="006F6064" w:rsidRPr="00120BFC" w:rsidRDefault="006F6064" w:rsidP="00DC4A55">
      <w:pPr>
        <w:pStyle w:val="Paragraphedeliste"/>
        <w:numPr>
          <w:ilvl w:val="0"/>
          <w:numId w:val="15"/>
        </w:numPr>
        <w:ind w:left="1276"/>
        <w:rPr>
          <w:sz w:val="22"/>
          <w:szCs w:val="20"/>
        </w:rPr>
      </w:pPr>
    </w:p>
    <w:p w:rsidR="006F6064" w:rsidRPr="00120BFC" w:rsidRDefault="006F6064" w:rsidP="00DC4A55">
      <w:pPr>
        <w:pStyle w:val="Paragraphedeliste"/>
        <w:numPr>
          <w:ilvl w:val="0"/>
          <w:numId w:val="15"/>
        </w:numPr>
        <w:ind w:left="1276"/>
        <w:rPr>
          <w:sz w:val="22"/>
          <w:szCs w:val="20"/>
        </w:rPr>
      </w:pPr>
    </w:p>
    <w:sectPr w:rsidR="006F6064" w:rsidRPr="00120BFC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86B" w:rsidRDefault="0067286B" w:rsidP="007E6A72">
      <w:pPr>
        <w:spacing w:before="0" w:after="0"/>
      </w:pPr>
      <w:r>
        <w:separator/>
      </w:r>
    </w:p>
  </w:endnote>
  <w:endnote w:type="continuationSeparator" w:id="0">
    <w:p w:rsidR="0067286B" w:rsidRDefault="0067286B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941ACD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67286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67286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86B" w:rsidRDefault="0067286B" w:rsidP="007E6A72">
      <w:pPr>
        <w:spacing w:before="0" w:after="0"/>
      </w:pPr>
      <w:r>
        <w:separator/>
      </w:r>
    </w:p>
  </w:footnote>
  <w:footnote w:type="continuationSeparator" w:id="0">
    <w:p w:rsidR="0067286B" w:rsidRDefault="0067286B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2-26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941ACD">
          <w:rPr>
            <w:color w:val="FF0000"/>
            <w:u w:val="single"/>
          </w:rPr>
          <w:t>mercredi 26 février 2020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941ACD">
          <w:rPr>
            <w:color w:val="FF0000"/>
            <w:u w:val="single"/>
          </w:rPr>
          <w:t>Français</w:t>
        </w:r>
      </w:sdtContent>
    </w:sdt>
  </w:p>
  <w:p w:rsidR="00620033" w:rsidRPr="002D308F" w:rsidRDefault="0067286B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941ACD">
          <w:rPr>
            <w:color w:val="FF0000"/>
            <w:u w:val="single"/>
          </w:rPr>
          <w:t>1</w:t>
        </w:r>
        <w:r w:rsidR="00941ACD" w:rsidRPr="00941ACD">
          <w:rPr>
            <w:color w:val="FF0000"/>
            <w:u w:val="single"/>
            <w:vertAlign w:val="superscript"/>
          </w:rPr>
          <w:t>ère</w:t>
        </w:r>
        <w:r w:rsidR="00941ACD">
          <w:rPr>
            <w:color w:val="FF0000"/>
            <w:u w:val="single"/>
          </w:rPr>
          <w:t xml:space="preserve"> G3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proofErr w:type="spellStart"/>
        <w:r w:rsidR="00941ACD">
          <w:rPr>
            <w:color w:val="FF0000"/>
            <w:u w:val="single"/>
          </w:rPr>
          <w:t>Pland</w:t>
        </w:r>
        <w:proofErr w:type="spellEnd"/>
        <w:r w:rsidR="00941ACD">
          <w:rPr>
            <w:color w:val="FF0000"/>
            <w:u w:val="single"/>
          </w:rPr>
          <w:t xml:space="preserve"> détaillé dissertation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F7C"/>
    <w:multiLevelType w:val="hybridMultilevel"/>
    <w:tmpl w:val="CF6025F6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2E00"/>
    <w:multiLevelType w:val="hybridMultilevel"/>
    <w:tmpl w:val="8FE85CE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437B"/>
    <w:multiLevelType w:val="hybridMultilevel"/>
    <w:tmpl w:val="8FE85CE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D38"/>
    <w:multiLevelType w:val="hybridMultilevel"/>
    <w:tmpl w:val="8FE85CE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6B6F"/>
    <w:multiLevelType w:val="hybridMultilevel"/>
    <w:tmpl w:val="EA1A700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8624D"/>
    <w:multiLevelType w:val="hybridMultilevel"/>
    <w:tmpl w:val="80DC0B4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21C08"/>
    <w:multiLevelType w:val="hybridMultilevel"/>
    <w:tmpl w:val="D2C8C702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974F2"/>
    <w:multiLevelType w:val="hybridMultilevel"/>
    <w:tmpl w:val="5B0EBD10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13687"/>
    <w:multiLevelType w:val="hybridMultilevel"/>
    <w:tmpl w:val="8FE85CE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D29B2"/>
    <w:multiLevelType w:val="hybridMultilevel"/>
    <w:tmpl w:val="8682A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8687F"/>
    <w:multiLevelType w:val="hybridMultilevel"/>
    <w:tmpl w:val="8FE85CE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2490E"/>
    <w:multiLevelType w:val="hybridMultilevel"/>
    <w:tmpl w:val="8FE85CE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832F5"/>
    <w:multiLevelType w:val="hybridMultilevel"/>
    <w:tmpl w:val="BA94675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7397D"/>
    <w:multiLevelType w:val="hybridMultilevel"/>
    <w:tmpl w:val="F354A8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F4983"/>
    <w:multiLevelType w:val="hybridMultilevel"/>
    <w:tmpl w:val="8FE85CEA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8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CD"/>
    <w:rsid w:val="00015818"/>
    <w:rsid w:val="00096B4B"/>
    <w:rsid w:val="00120BFC"/>
    <w:rsid w:val="001745CA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3F5499"/>
    <w:rsid w:val="004A74FB"/>
    <w:rsid w:val="00556637"/>
    <w:rsid w:val="0057086E"/>
    <w:rsid w:val="005864F5"/>
    <w:rsid w:val="00620033"/>
    <w:rsid w:val="006240BA"/>
    <w:rsid w:val="0064274E"/>
    <w:rsid w:val="00643555"/>
    <w:rsid w:val="006705F3"/>
    <w:rsid w:val="0067286B"/>
    <w:rsid w:val="00696649"/>
    <w:rsid w:val="006A30F5"/>
    <w:rsid w:val="006E7FD3"/>
    <w:rsid w:val="006F6064"/>
    <w:rsid w:val="00742FED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41ACD"/>
    <w:rsid w:val="0095107C"/>
    <w:rsid w:val="009C7E72"/>
    <w:rsid w:val="00A5406E"/>
    <w:rsid w:val="00A9528F"/>
    <w:rsid w:val="00AD18F8"/>
    <w:rsid w:val="00B5121A"/>
    <w:rsid w:val="00BA2AD3"/>
    <w:rsid w:val="00BB1BBE"/>
    <w:rsid w:val="00BD64C6"/>
    <w:rsid w:val="00C9092A"/>
    <w:rsid w:val="00CB7CE4"/>
    <w:rsid w:val="00CC530F"/>
    <w:rsid w:val="00CF1DAB"/>
    <w:rsid w:val="00D53DA7"/>
    <w:rsid w:val="00DC4A55"/>
    <w:rsid w:val="00DE0ED7"/>
    <w:rsid w:val="00DE7532"/>
    <w:rsid w:val="00F459E2"/>
    <w:rsid w:val="00F50B03"/>
    <w:rsid w:val="00F645DD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CA0EC"/>
  <w15:docId w15:val="{8A8F2867-D4CB-4E02-ADDF-D2006AE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F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23C7A9966E425695746787C5735A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9A581F-2306-4576-A67D-3B610C206422}"/>
      </w:docPartPr>
      <w:docPartBody>
        <w:p w:rsidR="00000000" w:rsidRDefault="00D0279A">
          <w:pPr>
            <w:pStyle w:val="AD23C7A9966E425695746787C5735AB2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8151989A4ED4415DA877F06ACE239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069B5B-5DDA-4131-9056-28011FD87E38}"/>
      </w:docPartPr>
      <w:docPartBody>
        <w:p w:rsidR="00000000" w:rsidRDefault="00D0279A">
          <w:pPr>
            <w:pStyle w:val="8151989A4ED4415DA877F06ACE239FAC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9A"/>
    <w:rsid w:val="00D0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D23C7A9966E425695746787C5735AB2">
    <w:name w:val="AD23C7A9966E425695746787C5735AB2"/>
  </w:style>
  <w:style w:type="paragraph" w:customStyle="1" w:styleId="8151989A4ED4415DA877F06ACE239FAC">
    <w:name w:val="8151989A4ED4415DA877F06ACE239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46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5</cp:revision>
  <dcterms:created xsi:type="dcterms:W3CDTF">2020-02-26T09:08:00Z</dcterms:created>
  <dcterms:modified xsi:type="dcterms:W3CDTF">2020-02-26T09:54:00Z</dcterms:modified>
</cp:coreProperties>
</file>