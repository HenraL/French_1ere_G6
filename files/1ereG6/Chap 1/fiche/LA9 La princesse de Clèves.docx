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C7" w:rsidRPr="000F27BB" w:rsidRDefault="006B45C7" w:rsidP="006B45C7">
      <w:pPr>
        <w:pStyle w:val="Sansinterligne"/>
        <w:jc w:val="both"/>
        <w:rPr>
          <w:rFonts w:ascii="Times New Roman" w:hAnsi="Times New Roman" w:cs="Times New Roman"/>
          <w:b/>
          <w:bCs/>
          <w:sz w:val="28"/>
          <w:szCs w:val="28"/>
        </w:rPr>
      </w:pPr>
      <w:r w:rsidRPr="000F27BB">
        <w:rPr>
          <w:rFonts w:ascii="Times New Roman" w:hAnsi="Times New Roman" w:cs="Times New Roman"/>
          <w:b/>
          <w:bCs/>
          <w:sz w:val="28"/>
          <w:szCs w:val="28"/>
        </w:rPr>
        <w:t xml:space="preserve">Mme de La Fayette, </w:t>
      </w:r>
      <w:r w:rsidRPr="000F27BB">
        <w:rPr>
          <w:rFonts w:ascii="Times New Roman" w:hAnsi="Times New Roman" w:cs="Times New Roman"/>
          <w:b/>
          <w:bCs/>
          <w:i/>
          <w:iCs/>
          <w:sz w:val="28"/>
          <w:szCs w:val="28"/>
        </w:rPr>
        <w:t>La Princesse de Clèves</w:t>
      </w:r>
      <w:r w:rsidRPr="000F27BB">
        <w:rPr>
          <w:rFonts w:ascii="Times New Roman" w:hAnsi="Times New Roman" w:cs="Times New Roman"/>
          <w:b/>
          <w:bCs/>
          <w:sz w:val="28"/>
          <w:szCs w:val="28"/>
        </w:rPr>
        <w:t>, Quatrième partie (1678)</w:t>
      </w:r>
    </w:p>
    <w:p w:rsidR="006B45C7" w:rsidRPr="000F27BB" w:rsidRDefault="006B45C7" w:rsidP="006B45C7">
      <w:pPr>
        <w:pStyle w:val="Sansinterligne"/>
        <w:jc w:val="both"/>
        <w:rPr>
          <w:rFonts w:ascii="Times New Roman" w:hAnsi="Times New Roman" w:cs="Times New Roman"/>
          <w:sz w:val="26"/>
          <w:szCs w:val="26"/>
        </w:rPr>
      </w:pPr>
    </w:p>
    <w:p w:rsidR="006B45C7" w:rsidRPr="000F27BB" w:rsidRDefault="006B45C7" w:rsidP="006B45C7">
      <w:pPr>
        <w:pStyle w:val="Sansinterligne"/>
        <w:ind w:firstLine="708"/>
        <w:jc w:val="both"/>
        <w:rPr>
          <w:rFonts w:ascii="Times New Roman" w:hAnsi="Times New Roman" w:cs="Times New Roman"/>
          <w:sz w:val="26"/>
          <w:szCs w:val="26"/>
        </w:rPr>
      </w:pPr>
    </w:p>
    <w:p w:rsidR="006B45C7" w:rsidRPr="000F27BB" w:rsidRDefault="006B45C7" w:rsidP="006B45C7">
      <w:pPr>
        <w:pStyle w:val="Sansinterligne"/>
        <w:ind w:firstLine="708"/>
        <w:jc w:val="both"/>
        <w:rPr>
          <w:rFonts w:ascii="Times New Roman" w:hAnsi="Times New Roman" w:cs="Times New Roman"/>
          <w:sz w:val="26"/>
          <w:szCs w:val="26"/>
        </w:rPr>
      </w:pPr>
      <w:r w:rsidRPr="000F27BB">
        <w:rPr>
          <w:rFonts w:ascii="Times New Roman" w:hAnsi="Times New Roman" w:cs="Times New Roman"/>
          <w:sz w:val="26"/>
          <w:szCs w:val="26"/>
        </w:rPr>
        <w:t xml:space="preserve">– </w:t>
      </w:r>
      <w:r w:rsidRPr="000F27BB">
        <w:rPr>
          <w:rFonts w:ascii="Times New Roman" w:hAnsi="Times New Roman" w:cs="Times New Roman"/>
          <w:sz w:val="26"/>
          <w:szCs w:val="26"/>
          <w:highlight w:val="green"/>
        </w:rPr>
        <w:t>Je veux vous parler encore</w:t>
      </w:r>
      <w:r w:rsidRPr="000F27BB">
        <w:rPr>
          <w:rFonts w:ascii="Times New Roman" w:hAnsi="Times New Roman" w:cs="Times New Roman"/>
          <w:sz w:val="26"/>
          <w:szCs w:val="26"/>
        </w:rPr>
        <w:t xml:space="preserve"> avec la même sincérité que j’ai déjà </w:t>
      </w:r>
      <w:proofErr w:type="gramStart"/>
      <w:r w:rsidRPr="000F27BB">
        <w:rPr>
          <w:rFonts w:ascii="Times New Roman" w:hAnsi="Times New Roman" w:cs="Times New Roman"/>
          <w:sz w:val="26"/>
          <w:szCs w:val="26"/>
        </w:rPr>
        <w:t>commencé</w:t>
      </w:r>
      <w:proofErr w:type="gramEnd"/>
      <w:r w:rsidRPr="000F27BB">
        <w:rPr>
          <w:rFonts w:ascii="Times New Roman" w:hAnsi="Times New Roman" w:cs="Times New Roman"/>
          <w:sz w:val="26"/>
          <w:szCs w:val="26"/>
        </w:rPr>
        <w:t xml:space="preserve">, reprit-elle, et je vais passer par-dessus toute la retenue et toutes les délicatesses que je devrais avoir </w:t>
      </w:r>
      <w:r w:rsidRPr="000F27BB">
        <w:rPr>
          <w:rFonts w:ascii="Times New Roman" w:hAnsi="Times New Roman" w:cs="Times New Roman"/>
          <w:sz w:val="26"/>
          <w:szCs w:val="26"/>
          <w:highlight w:val="green"/>
        </w:rPr>
        <w:t>dans une première conversation</w:t>
      </w:r>
      <w:r w:rsidRPr="000F27BB">
        <w:rPr>
          <w:rFonts w:ascii="Times New Roman" w:hAnsi="Times New Roman" w:cs="Times New Roman"/>
          <w:sz w:val="26"/>
          <w:szCs w:val="26"/>
        </w:rPr>
        <w:t>, mais je vous conjure de m’écouter sans m’interrompre.</w:t>
      </w:r>
    </w:p>
    <w:p w:rsidR="006B45C7" w:rsidRPr="000F27BB" w:rsidRDefault="006B45C7" w:rsidP="006B45C7">
      <w:pPr>
        <w:pStyle w:val="Sansinterligne"/>
        <w:ind w:firstLine="708"/>
        <w:jc w:val="both"/>
        <w:rPr>
          <w:rFonts w:ascii="Times New Roman" w:hAnsi="Times New Roman" w:cs="Times New Roman"/>
          <w:sz w:val="26"/>
          <w:szCs w:val="26"/>
        </w:rPr>
      </w:pPr>
      <w:r w:rsidRPr="000F27BB">
        <w:rPr>
          <w:rFonts w:ascii="Times New Roman" w:hAnsi="Times New Roman" w:cs="Times New Roman"/>
          <w:sz w:val="26"/>
          <w:szCs w:val="26"/>
        </w:rPr>
        <w:t xml:space="preserve">Je crois devoir à votre attachement </w:t>
      </w:r>
      <w:r w:rsidRPr="000F27BB">
        <w:rPr>
          <w:rFonts w:ascii="Times New Roman" w:hAnsi="Times New Roman" w:cs="Times New Roman"/>
          <w:sz w:val="26"/>
          <w:szCs w:val="26"/>
          <w:highlight w:val="green"/>
        </w:rPr>
        <w:t>la faible récompense</w:t>
      </w:r>
      <w:r w:rsidRPr="000F27BB">
        <w:rPr>
          <w:rFonts w:ascii="Times New Roman" w:hAnsi="Times New Roman" w:cs="Times New Roman"/>
          <w:sz w:val="26"/>
          <w:szCs w:val="26"/>
        </w:rPr>
        <w:t xml:space="preserve"> de </w:t>
      </w:r>
      <w:r w:rsidRPr="000F27BB">
        <w:rPr>
          <w:rFonts w:ascii="Times New Roman" w:hAnsi="Times New Roman" w:cs="Times New Roman"/>
          <w:sz w:val="26"/>
          <w:szCs w:val="26"/>
          <w:highlight w:val="green"/>
        </w:rPr>
        <w:t>ne vous cacher aucun de mes sentiments</w:t>
      </w:r>
      <w:r w:rsidRPr="000F27BB">
        <w:rPr>
          <w:rFonts w:ascii="Times New Roman" w:hAnsi="Times New Roman" w:cs="Times New Roman"/>
          <w:sz w:val="26"/>
          <w:szCs w:val="26"/>
        </w:rPr>
        <w:t xml:space="preserve">, et de vous les laisser voir tels qu’ils sont. Ce sera apparemment </w:t>
      </w:r>
      <w:r w:rsidRPr="000F27BB">
        <w:rPr>
          <w:rFonts w:ascii="Times New Roman" w:hAnsi="Times New Roman" w:cs="Times New Roman"/>
          <w:sz w:val="26"/>
          <w:szCs w:val="26"/>
          <w:highlight w:val="green"/>
        </w:rPr>
        <w:t>la seule fois de ma vie</w:t>
      </w:r>
      <w:r w:rsidRPr="000F27BB">
        <w:rPr>
          <w:rFonts w:ascii="Times New Roman" w:hAnsi="Times New Roman" w:cs="Times New Roman"/>
          <w:sz w:val="26"/>
          <w:szCs w:val="26"/>
        </w:rPr>
        <w:t xml:space="preserve"> que je me donnerai la liberté de vous les faire paraître ; néanmoins je ne saurais vous avouer, sans honte, que la certitude de n’être plus aimée de vous, comme je le suis, me paraît un si horrible malheur, que, quand je n’aurais point </w:t>
      </w:r>
      <w:r w:rsidRPr="000F27BB">
        <w:rPr>
          <w:rFonts w:ascii="Times New Roman" w:hAnsi="Times New Roman" w:cs="Times New Roman"/>
          <w:sz w:val="26"/>
          <w:szCs w:val="26"/>
          <w:highlight w:val="green"/>
        </w:rPr>
        <w:t>des raisons de devoir insurmontables</w:t>
      </w:r>
      <w:r w:rsidRPr="000F27BB">
        <w:rPr>
          <w:rFonts w:ascii="Times New Roman" w:hAnsi="Times New Roman" w:cs="Times New Roman"/>
          <w:sz w:val="26"/>
          <w:szCs w:val="26"/>
        </w:rPr>
        <w:t xml:space="preserve">, je doute si je pourrais me résoudre à m’exposer à ce malheur. Je sais que vous êtes libre, que je le suis, et que les choses sont d’une sorte que le public n’aurait peut-être pas sujet de vous blâmer, ni moi non plus, quand nous nous engagerions ensemble pour jamais. Mais les hommes conservent-ils de la passion dans ces engagements éternels ? Dois-je espérer </w:t>
      </w:r>
      <w:r w:rsidRPr="000F27BB">
        <w:rPr>
          <w:rFonts w:ascii="Times New Roman" w:hAnsi="Times New Roman" w:cs="Times New Roman"/>
          <w:sz w:val="26"/>
          <w:szCs w:val="26"/>
          <w:highlight w:val="green"/>
        </w:rPr>
        <w:t>un miracle</w:t>
      </w:r>
      <w:r w:rsidRPr="000F27BB">
        <w:rPr>
          <w:rFonts w:ascii="Times New Roman" w:hAnsi="Times New Roman" w:cs="Times New Roman"/>
          <w:sz w:val="26"/>
          <w:szCs w:val="26"/>
        </w:rPr>
        <w:t xml:space="preserve"> en ma faveur et puis-je me mettre en état de </w:t>
      </w:r>
      <w:r w:rsidRPr="000F27BB">
        <w:rPr>
          <w:rFonts w:ascii="Times New Roman" w:hAnsi="Times New Roman" w:cs="Times New Roman"/>
          <w:sz w:val="26"/>
          <w:szCs w:val="26"/>
          <w:highlight w:val="green"/>
        </w:rPr>
        <w:t>voir certainement finir cette passion</w:t>
      </w:r>
      <w:r w:rsidRPr="000F27BB">
        <w:rPr>
          <w:rFonts w:ascii="Times New Roman" w:hAnsi="Times New Roman" w:cs="Times New Roman"/>
          <w:sz w:val="26"/>
          <w:szCs w:val="26"/>
        </w:rPr>
        <w:t xml:space="preserve"> dont je ferais toute ma félicité ? Monsieur de Clèves était peut-être l’unique homme du monde capable de conserver de l’amour dans le mariage. Ma destinée n’a pas voulu que j’aie pu profiter de ce bonheur ; peut-être aussi que sa passion n’avait subsisté que parce qu’il n’en aurait pas trouvé en moi. Mais je n’aurais pas le même moyen de conserver la vôtre : je crois même que les obstacles ont fait votre constance. Vous en avez assez trouvé pour vous animer à vaincre ; et mes actions involontaires, ou les choses que le hasard vous a apprises, vous ont donné assez d’espérance pour ne vous pas rebuter.</w:t>
      </w:r>
    </w:p>
    <w:p w:rsidR="006B45C7" w:rsidRPr="000F27BB" w:rsidRDefault="006B45C7" w:rsidP="006B45C7">
      <w:pPr>
        <w:pStyle w:val="Sansinterligne"/>
        <w:ind w:firstLine="708"/>
        <w:jc w:val="both"/>
        <w:rPr>
          <w:rFonts w:ascii="Times New Roman" w:hAnsi="Times New Roman" w:cs="Times New Roman"/>
          <w:sz w:val="26"/>
          <w:szCs w:val="26"/>
        </w:rPr>
      </w:pPr>
    </w:p>
    <w:p w:rsidR="006B45C7" w:rsidRPr="000F27BB" w:rsidRDefault="006B45C7" w:rsidP="006B45C7">
      <w:pPr>
        <w:pStyle w:val="Sansinterligne"/>
        <w:ind w:firstLine="708"/>
        <w:jc w:val="both"/>
        <w:rPr>
          <w:rFonts w:ascii="Times New Roman" w:hAnsi="Times New Roman" w:cs="Times New Roman"/>
          <w:sz w:val="26"/>
          <w:szCs w:val="26"/>
        </w:rPr>
      </w:pPr>
      <w:r w:rsidRPr="000F27BB">
        <w:rPr>
          <w:rFonts w:ascii="Times New Roman" w:hAnsi="Times New Roman" w:cs="Times New Roman"/>
          <w:sz w:val="26"/>
          <w:szCs w:val="26"/>
        </w:rPr>
        <w:t xml:space="preserve">– </w:t>
      </w:r>
      <w:r w:rsidRPr="000F27BB">
        <w:rPr>
          <w:rFonts w:ascii="Times New Roman" w:hAnsi="Times New Roman" w:cs="Times New Roman"/>
          <w:sz w:val="26"/>
          <w:szCs w:val="26"/>
          <w:highlight w:val="green"/>
        </w:rPr>
        <w:t>Ah ! Madame</w:t>
      </w:r>
      <w:r w:rsidRPr="000F27BB">
        <w:rPr>
          <w:rFonts w:ascii="Times New Roman" w:hAnsi="Times New Roman" w:cs="Times New Roman"/>
          <w:sz w:val="26"/>
          <w:szCs w:val="26"/>
        </w:rPr>
        <w:t xml:space="preserve">, reprit monsieur de Nemours, </w:t>
      </w:r>
      <w:r w:rsidRPr="009642D1">
        <w:rPr>
          <w:rFonts w:ascii="Times New Roman" w:hAnsi="Times New Roman" w:cs="Times New Roman"/>
          <w:sz w:val="26"/>
          <w:szCs w:val="26"/>
          <w:highlight w:val="green"/>
        </w:rPr>
        <w:t>je ne saurais garder le silence que vous m’imposez</w:t>
      </w:r>
      <w:r w:rsidRPr="000F27BB">
        <w:rPr>
          <w:rFonts w:ascii="Times New Roman" w:hAnsi="Times New Roman" w:cs="Times New Roman"/>
          <w:sz w:val="26"/>
          <w:szCs w:val="26"/>
        </w:rPr>
        <w:t xml:space="preserve"> : </w:t>
      </w:r>
      <w:r w:rsidRPr="009642D1">
        <w:rPr>
          <w:rFonts w:ascii="Times New Roman" w:hAnsi="Times New Roman" w:cs="Times New Roman"/>
          <w:sz w:val="26"/>
          <w:szCs w:val="26"/>
          <w:highlight w:val="green"/>
        </w:rPr>
        <w:t>vous me faites trop d’injustice, et vous me faites trop voir combien vous êtes éloignée d’être prévenue en ma faveur</w:t>
      </w:r>
      <w:r w:rsidRPr="000F27BB">
        <w:rPr>
          <w:rFonts w:ascii="Times New Roman" w:hAnsi="Times New Roman" w:cs="Times New Roman"/>
          <w:sz w:val="26"/>
          <w:szCs w:val="26"/>
        </w:rPr>
        <w:t>.</w:t>
      </w:r>
    </w:p>
    <w:p w:rsidR="006B45C7" w:rsidRDefault="006B45C7" w:rsidP="006B45C7">
      <w:pPr>
        <w:pStyle w:val="Sansinterligne"/>
        <w:jc w:val="both"/>
        <w:rPr>
          <w:rFonts w:ascii="Garamond" w:hAnsi="Garamond"/>
          <w:sz w:val="26"/>
          <w:szCs w:val="26"/>
        </w:rPr>
      </w:pPr>
    </w:p>
    <w:p w:rsidR="008D6550" w:rsidRDefault="006B45C7" w:rsidP="006B45C7">
      <w:pPr>
        <w:spacing w:after="160" w:line="259" w:lineRule="auto"/>
      </w:pPr>
      <w:r>
        <w:t xml:space="preserve"> </w:t>
      </w:r>
      <w:r w:rsidR="008D6550">
        <w:br w:type="page"/>
      </w:r>
    </w:p>
    <w:p w:rsidR="007F6569" w:rsidRPr="000F27BB" w:rsidRDefault="007F6569" w:rsidP="007F6569">
      <w:pPr>
        <w:rPr>
          <w:b/>
          <w:bCs/>
          <w:szCs w:val="24"/>
          <w:u w:val="single"/>
        </w:rPr>
      </w:pPr>
      <w:r w:rsidRPr="000F27BB">
        <w:rPr>
          <w:b/>
          <w:bCs/>
          <w:szCs w:val="24"/>
          <w:u w:val="single"/>
        </w:rPr>
        <w:lastRenderedPageBreak/>
        <w:t>Intro :</w:t>
      </w:r>
    </w:p>
    <w:p w:rsidR="007F6569" w:rsidRPr="000F27BB" w:rsidRDefault="007F6569" w:rsidP="007F6569">
      <w:pPr>
        <w:rPr>
          <w:szCs w:val="24"/>
        </w:rPr>
      </w:pPr>
      <w:r w:rsidRPr="000F27BB">
        <w:rPr>
          <w:b/>
          <w:bCs/>
          <w:szCs w:val="24"/>
        </w:rPr>
        <w:t>Mouvement :</w:t>
      </w:r>
      <w:r w:rsidRPr="000F27BB">
        <w:rPr>
          <w:szCs w:val="24"/>
        </w:rPr>
        <w:t xml:space="preserve"> préciosité</w:t>
      </w:r>
    </w:p>
    <w:p w:rsidR="007F6569" w:rsidRPr="000F27BB" w:rsidRDefault="007F6569" w:rsidP="007F6569">
      <w:pPr>
        <w:tabs>
          <w:tab w:val="left" w:pos="1905"/>
        </w:tabs>
        <w:rPr>
          <w:szCs w:val="24"/>
        </w:rPr>
      </w:pPr>
      <w:r w:rsidRPr="000F27BB">
        <w:rPr>
          <w:b/>
          <w:bCs/>
          <w:szCs w:val="24"/>
        </w:rPr>
        <w:t>Auteur :</w:t>
      </w:r>
      <w:r w:rsidRPr="000F27BB">
        <w:rPr>
          <w:szCs w:val="24"/>
        </w:rPr>
        <w:t xml:space="preserve"> Mme Fayette (1634-1693)</w:t>
      </w:r>
    </w:p>
    <w:p w:rsidR="007F6569" w:rsidRPr="000F27BB" w:rsidRDefault="007F6569" w:rsidP="007F6569">
      <w:pPr>
        <w:rPr>
          <w:szCs w:val="24"/>
        </w:rPr>
      </w:pPr>
      <w:r w:rsidRPr="000F27BB">
        <w:rPr>
          <w:b/>
          <w:bCs/>
          <w:szCs w:val="24"/>
        </w:rPr>
        <w:t>Œuvre :</w:t>
      </w:r>
      <w:r w:rsidRPr="000F27BB">
        <w:rPr>
          <w:szCs w:val="24"/>
        </w:rPr>
        <w:t xml:space="preserve"> La princesse de Clèves</w:t>
      </w:r>
    </w:p>
    <w:p w:rsidR="007F6569" w:rsidRPr="000F27BB" w:rsidRDefault="007F6569" w:rsidP="007F6569">
      <w:pPr>
        <w:rPr>
          <w:szCs w:val="24"/>
        </w:rPr>
      </w:pPr>
      <w:r w:rsidRPr="000F27BB">
        <w:rPr>
          <w:b/>
          <w:bCs/>
          <w:szCs w:val="24"/>
        </w:rPr>
        <w:t>Extrait :</w:t>
      </w:r>
      <w:r w:rsidRPr="000F27BB">
        <w:rPr>
          <w:szCs w:val="24"/>
        </w:rPr>
        <w:t xml:space="preserve"> De « </w:t>
      </w:r>
      <w:r w:rsidRPr="000F27BB">
        <w:rPr>
          <w:szCs w:val="24"/>
        </w:rPr>
        <w:t>Je veux vous parler encore avec la même sincérité</w:t>
      </w:r>
      <w:r w:rsidRPr="000F27BB">
        <w:rPr>
          <w:szCs w:val="24"/>
        </w:rPr>
        <w:t>(…) » jusqu’à « (…)</w:t>
      </w:r>
      <w:r w:rsidRPr="000F27BB">
        <w:rPr>
          <w:szCs w:val="24"/>
        </w:rPr>
        <w:t>combien vous êtes éloignée d’être prévenue en ma faveur.</w:t>
      </w:r>
      <w:r w:rsidRPr="000F27BB">
        <w:rPr>
          <w:szCs w:val="24"/>
        </w:rPr>
        <w:t> »</w:t>
      </w:r>
    </w:p>
    <w:p w:rsidR="008D6550" w:rsidRPr="000F27BB" w:rsidRDefault="008D6550" w:rsidP="008D6550">
      <w:pPr>
        <w:rPr>
          <w:szCs w:val="24"/>
        </w:rPr>
      </w:pPr>
    </w:p>
    <w:p w:rsidR="008D6550" w:rsidRPr="000F27BB" w:rsidRDefault="008D6550" w:rsidP="008D6550">
      <w:pPr>
        <w:rPr>
          <w:color w:val="FF0000"/>
          <w:szCs w:val="24"/>
        </w:rPr>
      </w:pPr>
      <w:r w:rsidRPr="000F27BB">
        <w:rPr>
          <w:color w:val="FF0000"/>
          <w:szCs w:val="24"/>
          <w:u w:val="thick"/>
        </w:rPr>
        <w:t>Problématique :</w:t>
      </w:r>
      <w:r w:rsidRPr="000F27BB">
        <w:rPr>
          <w:color w:val="FF0000"/>
          <w:szCs w:val="24"/>
        </w:rPr>
        <w:t xml:space="preserve"> </w:t>
      </w:r>
    </w:p>
    <w:p w:rsidR="008D6550" w:rsidRPr="000F27BB" w:rsidRDefault="008D6550" w:rsidP="008D6550">
      <w:pPr>
        <w:rPr>
          <w:szCs w:val="24"/>
        </w:rPr>
      </w:pPr>
    </w:p>
    <w:p w:rsidR="008D6550" w:rsidRPr="000F27BB" w:rsidRDefault="008D6550" w:rsidP="008D6550">
      <w:pPr>
        <w:rPr>
          <w:szCs w:val="24"/>
        </w:rPr>
      </w:pPr>
      <w:r w:rsidRPr="000F27BB">
        <w:rPr>
          <w:szCs w:val="24"/>
        </w:rPr>
        <w:t>Plan :</w:t>
      </w:r>
    </w:p>
    <w:p w:rsidR="008D6550" w:rsidRPr="000F27BB" w:rsidRDefault="007F6569" w:rsidP="008D6550">
      <w:pPr>
        <w:pStyle w:val="Paragraphedeliste"/>
        <w:numPr>
          <w:ilvl w:val="0"/>
          <w:numId w:val="1"/>
        </w:numPr>
        <w:rPr>
          <w:szCs w:val="24"/>
        </w:rPr>
      </w:pPr>
      <w:r w:rsidRPr="000F27BB">
        <w:rPr>
          <w:szCs w:val="24"/>
        </w:rPr>
        <w:t>En préambule : une franchise assumée</w:t>
      </w:r>
    </w:p>
    <w:p w:rsidR="008D6550" w:rsidRPr="000F27BB" w:rsidRDefault="007F6569" w:rsidP="008D6550">
      <w:pPr>
        <w:pStyle w:val="Paragraphedeliste"/>
        <w:numPr>
          <w:ilvl w:val="0"/>
          <w:numId w:val="1"/>
        </w:numPr>
        <w:rPr>
          <w:szCs w:val="24"/>
        </w:rPr>
      </w:pPr>
      <w:r w:rsidRPr="000F27BB">
        <w:rPr>
          <w:szCs w:val="24"/>
        </w:rPr>
        <w:t>Un regard lucide (?) sur l’inconstance des hommes…</w:t>
      </w:r>
    </w:p>
    <w:p w:rsidR="008D6550" w:rsidRPr="000F27BB" w:rsidRDefault="007F6569" w:rsidP="008D6550">
      <w:pPr>
        <w:pStyle w:val="Paragraphedeliste"/>
        <w:numPr>
          <w:ilvl w:val="0"/>
          <w:numId w:val="1"/>
        </w:numPr>
        <w:rPr>
          <w:szCs w:val="24"/>
        </w:rPr>
      </w:pPr>
      <w:r w:rsidRPr="000F27BB">
        <w:rPr>
          <w:szCs w:val="24"/>
        </w:rPr>
        <w:t>Un amant éconduit.</w:t>
      </w:r>
    </w:p>
    <w:p w:rsidR="008D6550" w:rsidRPr="000F27BB" w:rsidRDefault="008D6550" w:rsidP="008D6550">
      <w:pPr>
        <w:rPr>
          <w:szCs w:val="24"/>
        </w:rPr>
      </w:pPr>
      <w:r w:rsidRPr="000F27BB">
        <w:rPr>
          <w:szCs w:val="24"/>
        </w:rPr>
        <w:t>Développement :</w:t>
      </w:r>
    </w:p>
    <w:p w:rsidR="008D6550" w:rsidRPr="000F27BB" w:rsidRDefault="007F6569" w:rsidP="008D6550">
      <w:pPr>
        <w:pStyle w:val="Paragraphedeliste"/>
        <w:numPr>
          <w:ilvl w:val="0"/>
          <w:numId w:val="2"/>
        </w:numPr>
        <w:ind w:left="709"/>
        <w:rPr>
          <w:szCs w:val="24"/>
        </w:rPr>
      </w:pPr>
      <w:r w:rsidRPr="000F27BB">
        <w:rPr>
          <w:szCs w:val="24"/>
        </w:rPr>
        <w:t>En préambule : une franchise assumée</w:t>
      </w:r>
    </w:p>
    <w:p w:rsidR="008D6550" w:rsidRPr="000F27BB" w:rsidRDefault="00645C90" w:rsidP="008D6550">
      <w:pPr>
        <w:pStyle w:val="Paragraphedeliste"/>
        <w:numPr>
          <w:ilvl w:val="0"/>
          <w:numId w:val="3"/>
        </w:numPr>
        <w:rPr>
          <w:szCs w:val="24"/>
        </w:rPr>
      </w:pPr>
      <w:r w:rsidRPr="000F27BB">
        <w:rPr>
          <w:szCs w:val="24"/>
        </w:rPr>
        <w:t>« je veux vous parler encore », « </w:t>
      </w:r>
      <w:r w:rsidR="000F27BB" w:rsidRPr="000F27BB">
        <w:rPr>
          <w:szCs w:val="24"/>
        </w:rPr>
        <w:t>ne vous cacher aucun de mes sentiments</w:t>
      </w:r>
      <w:r w:rsidRPr="000F27BB">
        <w:rPr>
          <w:szCs w:val="24"/>
        </w:rPr>
        <w:t> » : Adverbe et forme négative : adverbe souligne désir de parler, plaisir qu’elle semble en retirer. Communication directe et franche avec M de Nemours remplace l’union amoureuse. En se dévoilant, princesse de Clèves se met a nue.</w:t>
      </w:r>
    </w:p>
    <w:p w:rsidR="008D6550" w:rsidRPr="000F27BB" w:rsidRDefault="00645C90" w:rsidP="008D6550">
      <w:pPr>
        <w:pStyle w:val="Paragraphedeliste"/>
        <w:numPr>
          <w:ilvl w:val="0"/>
          <w:numId w:val="3"/>
        </w:numPr>
        <w:rPr>
          <w:szCs w:val="24"/>
        </w:rPr>
      </w:pPr>
      <w:r w:rsidRPr="000F27BB">
        <w:rPr>
          <w:szCs w:val="24"/>
        </w:rPr>
        <w:t xml:space="preserve">« la faible récompense » :terme péjoratif : princesse présente franchise + aveux comme récompense bien inférieur à la valeur de l’affection de M de Nemours. Adj révèle modestie de P de Clèves alors </w:t>
      </w:r>
      <w:r w:rsidR="006607FE" w:rsidRPr="000F27BB">
        <w:rPr>
          <w:szCs w:val="24"/>
        </w:rPr>
        <w:t>qu’elle agit de manière extraordinaire</w:t>
      </w:r>
    </w:p>
    <w:p w:rsidR="008D6550" w:rsidRPr="000F27BB" w:rsidRDefault="007664C4" w:rsidP="008D6550">
      <w:pPr>
        <w:pStyle w:val="Paragraphedeliste"/>
        <w:numPr>
          <w:ilvl w:val="0"/>
          <w:numId w:val="3"/>
        </w:numPr>
        <w:rPr>
          <w:szCs w:val="24"/>
        </w:rPr>
      </w:pPr>
      <w:r w:rsidRPr="000F27BB">
        <w:rPr>
          <w:szCs w:val="24"/>
        </w:rPr>
        <w:t>« dans une première conversation », « la seule fois de ma vie » : Lexique de l’exceptionnel : Princesse souligne caractère particulier de son discours. Première et dernière fois que P de Clèves s’exprime avec autant de franchise. Entrée en matière permet aussi de capter l’attention du lecteur.</w:t>
      </w:r>
    </w:p>
    <w:p w:rsidR="008D6550" w:rsidRPr="000F27BB" w:rsidRDefault="007F6569" w:rsidP="008D6550">
      <w:pPr>
        <w:pStyle w:val="Paragraphedeliste"/>
        <w:numPr>
          <w:ilvl w:val="0"/>
          <w:numId w:val="2"/>
        </w:numPr>
        <w:ind w:left="709"/>
        <w:rPr>
          <w:szCs w:val="24"/>
        </w:rPr>
      </w:pPr>
      <w:r w:rsidRPr="000F27BB">
        <w:rPr>
          <w:szCs w:val="24"/>
        </w:rPr>
        <w:t>Un regard lucide (?) sur l’inconstance des hommes…</w:t>
      </w:r>
    </w:p>
    <w:p w:rsidR="008D6550" w:rsidRPr="000F27BB" w:rsidRDefault="006D2BC1" w:rsidP="008D6550">
      <w:pPr>
        <w:pStyle w:val="Paragraphedeliste"/>
        <w:numPr>
          <w:ilvl w:val="0"/>
          <w:numId w:val="3"/>
        </w:numPr>
        <w:rPr>
          <w:szCs w:val="24"/>
        </w:rPr>
      </w:pPr>
      <w:r w:rsidRPr="000F27BB">
        <w:rPr>
          <w:szCs w:val="24"/>
        </w:rPr>
        <w:t>« des raisons de devoir insurmontables » : Discours implicite : La princesse n’a rien à son défunt mari et pourtant elle emploie des termes définitifs. Elle s’est inventé une promesse imaginaire dont elle refuse de s’affranchir.</w:t>
      </w:r>
    </w:p>
    <w:p w:rsidR="008D6550" w:rsidRPr="000F27BB" w:rsidRDefault="006D2BC1" w:rsidP="008D6550">
      <w:pPr>
        <w:pStyle w:val="Paragraphedeliste"/>
        <w:numPr>
          <w:ilvl w:val="0"/>
          <w:numId w:val="3"/>
        </w:numPr>
        <w:rPr>
          <w:szCs w:val="24"/>
        </w:rPr>
      </w:pPr>
      <w:r w:rsidRPr="000F27BB">
        <w:rPr>
          <w:szCs w:val="24"/>
        </w:rPr>
        <w:t>« un miracle » : Métaphore ironique : On peut considérer que la question est ironique car P de Clèves ne crois pas qu’un miracle se produirais en sa faveur. Choix du mot souligne l’impossibilité pour un homme d’être constant dans cadre du mariage.</w:t>
      </w:r>
    </w:p>
    <w:p w:rsidR="008D6550" w:rsidRPr="000F27BB" w:rsidRDefault="006D2BC1" w:rsidP="008D6550">
      <w:pPr>
        <w:pStyle w:val="Paragraphedeliste"/>
        <w:numPr>
          <w:ilvl w:val="0"/>
          <w:numId w:val="3"/>
        </w:numPr>
        <w:rPr>
          <w:szCs w:val="24"/>
        </w:rPr>
      </w:pPr>
      <w:r w:rsidRPr="000F27BB">
        <w:rPr>
          <w:szCs w:val="24"/>
        </w:rPr>
        <w:t>« voir certainement finir cette passion » : adverbe : adverbe souligne absence t</w:t>
      </w:r>
      <w:r w:rsidR="000F27BB">
        <w:rPr>
          <w:szCs w:val="24"/>
        </w:rPr>
        <w:t>ô</w:t>
      </w:r>
      <w:r w:rsidRPr="000F27BB">
        <w:rPr>
          <w:szCs w:val="24"/>
        </w:rPr>
        <w:t xml:space="preserve">t d’illusions de P de Clèves, </w:t>
      </w:r>
      <w:r w:rsidR="009D5F3B" w:rsidRPr="000F27BB">
        <w:rPr>
          <w:szCs w:val="24"/>
        </w:rPr>
        <w:t>pour P de Clèves, passion amoureuse éphémère.</w:t>
      </w:r>
    </w:p>
    <w:p w:rsidR="008D6550" w:rsidRPr="000F27BB" w:rsidRDefault="007F6569" w:rsidP="008D6550">
      <w:pPr>
        <w:pStyle w:val="Paragraphedeliste"/>
        <w:numPr>
          <w:ilvl w:val="0"/>
          <w:numId w:val="2"/>
        </w:numPr>
        <w:ind w:left="709"/>
        <w:rPr>
          <w:szCs w:val="24"/>
        </w:rPr>
      </w:pPr>
      <w:r w:rsidRPr="000F27BB">
        <w:rPr>
          <w:szCs w:val="24"/>
        </w:rPr>
        <w:t>Un amant éconduit.</w:t>
      </w:r>
    </w:p>
    <w:p w:rsidR="009D5F3B" w:rsidRPr="000F27BB" w:rsidRDefault="009D5F3B" w:rsidP="009D5F3B">
      <w:pPr>
        <w:pStyle w:val="Paragraphedeliste"/>
        <w:numPr>
          <w:ilvl w:val="0"/>
          <w:numId w:val="3"/>
        </w:numPr>
        <w:rPr>
          <w:szCs w:val="24"/>
        </w:rPr>
      </w:pPr>
      <w:r w:rsidRPr="000F27BB">
        <w:rPr>
          <w:szCs w:val="24"/>
        </w:rPr>
        <w:t>« Ah ! Madame » : Interjection : interjection montre surprise et douleur de Nemours qui ne s’attendais pas a un tel discours. Il se retrouve entièrement dominé par celle qu’il aime qui a décidé pour lui la suite de l’histoire.</w:t>
      </w:r>
    </w:p>
    <w:p w:rsidR="008D6550" w:rsidRPr="000F27BB" w:rsidRDefault="009D5F3B" w:rsidP="008D6550">
      <w:pPr>
        <w:pStyle w:val="Paragraphedeliste"/>
        <w:numPr>
          <w:ilvl w:val="0"/>
          <w:numId w:val="3"/>
        </w:numPr>
        <w:rPr>
          <w:szCs w:val="24"/>
        </w:rPr>
      </w:pPr>
      <w:r w:rsidRPr="000F27BB">
        <w:rPr>
          <w:szCs w:val="24"/>
        </w:rPr>
        <w:t>« je ne saurais garder le silence que vous m’imposez » : Forme négative : Nemours fait allusion au préambule de P de Clèves (« je vous conjure de m’écouter sans m’interrompre »).</w:t>
      </w:r>
    </w:p>
    <w:p w:rsidR="008D6550" w:rsidRPr="000F27BB" w:rsidRDefault="009D5F3B" w:rsidP="008D6550">
      <w:pPr>
        <w:pStyle w:val="Paragraphedeliste"/>
        <w:numPr>
          <w:ilvl w:val="0"/>
          <w:numId w:val="3"/>
        </w:numPr>
        <w:rPr>
          <w:szCs w:val="24"/>
        </w:rPr>
      </w:pPr>
      <w:r w:rsidRPr="000F27BB">
        <w:rPr>
          <w:szCs w:val="24"/>
        </w:rPr>
        <w:t>« </w:t>
      </w:r>
      <w:r w:rsidR="009642D1" w:rsidRPr="009642D1">
        <w:rPr>
          <w:szCs w:val="24"/>
        </w:rPr>
        <w:t>vous me faites trop d’injustice, et vous me f</w:t>
      </w:r>
      <w:bookmarkStart w:id="0" w:name="_GoBack"/>
      <w:bookmarkEnd w:id="0"/>
      <w:r w:rsidR="009642D1" w:rsidRPr="009642D1">
        <w:rPr>
          <w:szCs w:val="24"/>
        </w:rPr>
        <w:t>aites trop voir combien vous êtes éloignée d’être prévenue en ma faveur</w:t>
      </w:r>
      <w:r w:rsidRPr="000F27BB">
        <w:rPr>
          <w:szCs w:val="24"/>
        </w:rPr>
        <w:t xml:space="preserve"> » : Répétition de l’adverbe d’intensité « trop » : Nemours souligne une </w:t>
      </w:r>
      <w:proofErr w:type="spellStart"/>
      <w:r w:rsidRPr="000F27BB">
        <w:rPr>
          <w:szCs w:val="24"/>
        </w:rPr>
        <w:t>sit</w:t>
      </w:r>
      <w:proofErr w:type="spellEnd"/>
      <w:r w:rsidRPr="000F27BB">
        <w:rPr>
          <w:szCs w:val="24"/>
        </w:rPr>
        <w:t xml:space="preserve"> </w:t>
      </w:r>
      <w:r w:rsidR="00D66214" w:rsidRPr="000F27BB">
        <w:rPr>
          <w:szCs w:val="24"/>
        </w:rPr>
        <w:t xml:space="preserve">paradoxale : alors que P de Clèves lui déclare son amour, elle fait aussi de M de </w:t>
      </w:r>
      <w:r w:rsidR="009642D1" w:rsidRPr="000F27BB">
        <w:rPr>
          <w:szCs w:val="24"/>
        </w:rPr>
        <w:t>Nemours</w:t>
      </w:r>
      <w:r w:rsidR="00D66214" w:rsidRPr="000F27BB">
        <w:rPr>
          <w:szCs w:val="24"/>
        </w:rPr>
        <w:t xml:space="preserve"> un portrait négatif (être inconstant) Même si P de Clèves est amoureuse, elle se veut lucide sur l’amour et les hommes.</w:t>
      </w:r>
    </w:p>
    <w:p w:rsidR="008D6550" w:rsidRPr="000F27BB" w:rsidRDefault="008D6550" w:rsidP="008D6550">
      <w:pPr>
        <w:rPr>
          <w:szCs w:val="24"/>
        </w:rPr>
      </w:pPr>
      <w:r w:rsidRPr="000F27BB">
        <w:rPr>
          <w:szCs w:val="24"/>
        </w:rPr>
        <w:t>Ouverture :</w:t>
      </w:r>
    </w:p>
    <w:p w:rsidR="008D6550" w:rsidRPr="000F27BB" w:rsidRDefault="008D6550" w:rsidP="008D6550">
      <w:pPr>
        <w:pStyle w:val="Paragraphedeliste"/>
        <w:numPr>
          <w:ilvl w:val="0"/>
          <w:numId w:val="3"/>
        </w:numPr>
        <w:rPr>
          <w:szCs w:val="24"/>
        </w:rPr>
      </w:pPr>
    </w:p>
    <w:p w:rsidR="0070443F" w:rsidRPr="000F27BB" w:rsidRDefault="0070443F">
      <w:pPr>
        <w:rPr>
          <w:szCs w:val="24"/>
        </w:rPr>
      </w:pPr>
    </w:p>
    <w:sectPr w:rsidR="0070443F" w:rsidRPr="000F27B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F68" w:rsidRDefault="00483F68" w:rsidP="008D6550">
      <w:r>
        <w:separator/>
      </w:r>
    </w:p>
  </w:endnote>
  <w:endnote w:type="continuationSeparator" w:id="0">
    <w:p w:rsidR="00483F68" w:rsidRDefault="00483F68" w:rsidP="008D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46242"/>
      <w:docPartObj>
        <w:docPartGallery w:val="Page Numbers (Bottom of Page)"/>
        <w:docPartUnique/>
      </w:docPartObj>
    </w:sdtPr>
    <w:sdtEndPr/>
    <w:sdtContent>
      <w:p w:rsidR="008D6550" w:rsidRDefault="008D6550">
        <w:pPr>
          <w:pStyle w:val="Pieddepage"/>
        </w:pPr>
        <w:r>
          <w:rPr>
            <w:noProof/>
          </w:rPr>
          <mc:AlternateContent>
            <mc:Choice Requires="wps">
              <w:drawing>
                <wp:anchor distT="0" distB="0" distL="114300" distR="114300" simplePos="0" relativeHeight="251659264" behindDoc="0" locked="0" layoutInCell="0" allowOverlap="1" wp14:anchorId="08E4521A" wp14:editId="10C4C157">
                  <wp:simplePos x="0" y="0"/>
                  <wp:positionH relativeFrom="rightMargin">
                    <wp:posOffset>11748</wp:posOffset>
                  </wp:positionH>
                  <wp:positionV relativeFrom="bottomMargin">
                    <wp:posOffset>70803</wp:posOffset>
                  </wp:positionV>
                  <wp:extent cx="423862" cy="323850"/>
                  <wp:effectExtent l="0" t="0" r="1460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 cy="323850"/>
                          </a:xfrm>
                          <a:prstGeom prst="foldedCorner">
                            <a:avLst>
                              <a:gd name="adj" fmla="val 34560"/>
                            </a:avLst>
                          </a:prstGeom>
                          <a:solidFill>
                            <a:srgbClr val="FFFFFF"/>
                          </a:solidFill>
                          <a:ln w="3175">
                            <a:solidFill>
                              <a:srgbClr val="808080"/>
                            </a:solidFill>
                            <a:round/>
                            <a:headEnd/>
                            <a:tailEnd/>
                          </a:ln>
                        </wps:spPr>
                        <wps:txb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4521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3.3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" o:allowincell="f" adj="14135" strokecolor="gray" strokeweight=".25pt">
                  <v:textbo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F68" w:rsidRDefault="00483F68" w:rsidP="008D6550">
      <w:r>
        <w:separator/>
      </w:r>
    </w:p>
  </w:footnote>
  <w:footnote w:type="continuationSeparator" w:id="0">
    <w:p w:rsidR="00483F68" w:rsidRDefault="00483F68" w:rsidP="008D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550" w:rsidRDefault="008D6550">
    <w:pPr>
      <w:pStyle w:val="En-tte"/>
    </w:pPr>
    <w:r>
      <w:t>Letellier Henry 1</w:t>
    </w:r>
    <w:r w:rsidRPr="002E2F9F">
      <w:rPr>
        <w:vertAlign w:val="superscript"/>
      </w:rPr>
      <w:t>ère</w:t>
    </w:r>
    <w:r>
      <w:t xml:space="preserve"> G3</w:t>
    </w:r>
    <w:r>
      <w:tab/>
      <w:t>Français</w:t>
    </w:r>
    <w:r>
      <w:tab/>
    </w:r>
    <w:sdt>
      <w:sdtPr>
        <w:id w:val="-1601483342"/>
        <w:placeholder/>
        <w:date w:fullDate="2019-11-04T00:00:00Z">
          <w:dateFormat w:val="dd/MM/yyyy"/>
          <w:lid w:val="fr-FR"/>
          <w:storeMappedDataAs w:val="dateTime"/>
          <w:calendar w:val="gregorian"/>
        </w:date>
      </w:sdtPr>
      <w:sdtEndPr/>
      <w:sdtContent>
        <w:r>
          <w:t>04/11/2019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F7575EC"/>
    <w:multiLevelType w:val="hybridMultilevel"/>
    <w:tmpl w:val="D3002F1C"/>
    <w:lvl w:ilvl="0" w:tplc="E21A84F0">
      <w:start w:val="1"/>
      <w:numFmt w:val="upperRoman"/>
      <w:lvlText w:val="%1)"/>
      <w:lvlJc w:val="left"/>
      <w:pPr>
        <w:ind w:left="1080" w:hanging="720"/>
      </w:pPr>
    </w:lvl>
    <w:lvl w:ilvl="1" w:tplc="AD264138">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rA0sTQxsbS0MDZW0lEKTi0uzszPAykwqgUAqRfrGywAAAA="/>
  </w:docVars>
  <w:rsids>
    <w:rsidRoot w:val="007F6569"/>
    <w:rsid w:val="000F27BB"/>
    <w:rsid w:val="00115C1F"/>
    <w:rsid w:val="00136DB6"/>
    <w:rsid w:val="00483F68"/>
    <w:rsid w:val="00645C90"/>
    <w:rsid w:val="006607FE"/>
    <w:rsid w:val="006B45C7"/>
    <w:rsid w:val="006D2BC1"/>
    <w:rsid w:val="0070443F"/>
    <w:rsid w:val="007664C4"/>
    <w:rsid w:val="007F6569"/>
    <w:rsid w:val="008D6550"/>
    <w:rsid w:val="009642D1"/>
    <w:rsid w:val="009D5F3B"/>
    <w:rsid w:val="00A73A62"/>
    <w:rsid w:val="00D66214"/>
    <w:rsid w:val="00F8220A"/>
    <w:rsid w:val="00F8282D"/>
    <w:rsid w:val="00FA7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E448"/>
  <w15:chartTrackingRefBased/>
  <w15:docId w15:val="{BF5C0D29-3D6E-4EB6-A5A2-93EBA869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550"/>
    <w:pPr>
      <w:ind w:left="720"/>
      <w:contextualSpacing/>
    </w:pPr>
  </w:style>
  <w:style w:type="paragraph" w:styleId="En-tte">
    <w:name w:val="header"/>
    <w:basedOn w:val="Normal"/>
    <w:link w:val="En-tteCar"/>
    <w:uiPriority w:val="99"/>
    <w:unhideWhenUsed/>
    <w:rsid w:val="008D6550"/>
    <w:pPr>
      <w:tabs>
        <w:tab w:val="center" w:pos="4536"/>
        <w:tab w:val="right" w:pos="9072"/>
      </w:tabs>
    </w:pPr>
  </w:style>
  <w:style w:type="character" w:customStyle="1" w:styleId="En-tteCar">
    <w:name w:val="En-tête Car"/>
    <w:basedOn w:val="Policepardfaut"/>
    <w:link w:val="En-tte"/>
    <w:uiPriority w:val="99"/>
    <w:rsid w:val="008D655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D6550"/>
    <w:pPr>
      <w:tabs>
        <w:tab w:val="center" w:pos="4536"/>
        <w:tab w:val="right" w:pos="9072"/>
      </w:tabs>
    </w:pPr>
  </w:style>
  <w:style w:type="character" w:customStyle="1" w:styleId="PieddepageCar">
    <w:name w:val="Pied de page Car"/>
    <w:basedOn w:val="Policepardfaut"/>
    <w:link w:val="Pieddepage"/>
    <w:uiPriority w:val="99"/>
    <w:rsid w:val="008D6550"/>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136DB6"/>
    <w:rPr>
      <w:color w:val="808080"/>
    </w:rPr>
  </w:style>
  <w:style w:type="paragraph" w:styleId="Sansinterligne">
    <w:name w:val="No Spacing"/>
    <w:uiPriority w:val="1"/>
    <w:qFormat/>
    <w:rsid w:val="006B45C7"/>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99197">
      <w:bodyDiv w:val="1"/>
      <w:marLeft w:val="0"/>
      <w:marRight w:val="0"/>
      <w:marTop w:val="0"/>
      <w:marBottom w:val="0"/>
      <w:divBdr>
        <w:top w:val="none" w:sz="0" w:space="0" w:color="auto"/>
        <w:left w:val="none" w:sz="0" w:space="0" w:color="auto"/>
        <w:bottom w:val="none" w:sz="0" w:space="0" w:color="auto"/>
        <w:right w:val="none" w:sz="0" w:space="0" w:color="auto"/>
      </w:divBdr>
    </w:div>
    <w:div w:id="17749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fiche\Mod&#232;le%20de%20base%20pour%20faire%20les%20fiches%20de%20Madame%20Sapielack.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de base pour faire les fiches de Madame Sapielack.dotm</Template>
  <TotalTime>72</TotalTime>
  <Pages>2</Pages>
  <Words>749</Words>
  <Characters>4123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2020-01-05T09:27:00Z</dcterms:created>
  <dcterms:modified xsi:type="dcterms:W3CDTF">2020-01-05T11:44:00Z</dcterms:modified>
</cp:coreProperties>
</file>