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FF5" w:rsidRPr="0084408E" w:rsidRDefault="00164FF5" w:rsidP="00164FF5">
      <w:pPr>
        <w:rPr>
          <w:b/>
          <w:bCs/>
          <w:sz w:val="28"/>
          <w:szCs w:val="28"/>
        </w:rPr>
      </w:pPr>
      <w:r w:rsidRPr="0084408E">
        <w:rPr>
          <w:b/>
          <w:bCs/>
          <w:sz w:val="28"/>
          <w:szCs w:val="28"/>
        </w:rPr>
        <w:t xml:space="preserve">Apollinaire, « Automne malade », </w:t>
      </w:r>
      <w:r w:rsidRPr="0084408E">
        <w:rPr>
          <w:b/>
          <w:bCs/>
          <w:i/>
          <w:iCs/>
          <w:sz w:val="28"/>
          <w:szCs w:val="28"/>
        </w:rPr>
        <w:t>Alcools</w:t>
      </w:r>
      <w:r w:rsidRPr="0084408E">
        <w:rPr>
          <w:b/>
          <w:bCs/>
          <w:sz w:val="28"/>
          <w:szCs w:val="28"/>
        </w:rPr>
        <w:t xml:space="preserve"> (1913)</w:t>
      </w:r>
    </w:p>
    <w:p w:rsidR="00164FF5" w:rsidRPr="0084408E" w:rsidRDefault="00164FF5" w:rsidP="00164FF5">
      <w:pPr>
        <w:spacing w:before="30" w:after="100" w:afterAutospacing="1"/>
        <w:jc w:val="center"/>
        <w:outlineLvl w:val="2"/>
        <w:rPr>
          <w:b/>
          <w:bCs/>
          <w:sz w:val="28"/>
          <w:szCs w:val="28"/>
        </w:rPr>
      </w:pPr>
    </w:p>
    <w:p w:rsidR="00164FF5" w:rsidRPr="0084408E" w:rsidRDefault="00164FF5" w:rsidP="00164FF5">
      <w:pPr>
        <w:spacing w:before="30" w:after="100" w:afterAutospacing="1"/>
        <w:jc w:val="center"/>
        <w:outlineLvl w:val="2"/>
        <w:rPr>
          <w:b/>
          <w:bCs/>
          <w:sz w:val="28"/>
          <w:szCs w:val="28"/>
        </w:rPr>
      </w:pPr>
      <w:r w:rsidRPr="0084408E">
        <w:rPr>
          <w:b/>
          <w:bCs/>
          <w:sz w:val="28"/>
          <w:szCs w:val="28"/>
        </w:rPr>
        <w:t>Automne malade</w:t>
      </w:r>
    </w:p>
    <w:p w:rsidR="00164FF5" w:rsidRPr="0084408E" w:rsidRDefault="00164FF5" w:rsidP="00164FF5">
      <w:pPr>
        <w:rPr>
          <w:szCs w:val="24"/>
        </w:rPr>
      </w:pPr>
      <w:r w:rsidRPr="008F3B6E">
        <w:rPr>
          <w:szCs w:val="24"/>
          <w:highlight w:val="yellow"/>
        </w:rPr>
        <w:t>Automne malade et adoré</w:t>
      </w:r>
      <w:r w:rsidRPr="0084408E">
        <w:rPr>
          <w:szCs w:val="24"/>
        </w:rPr>
        <w:br/>
        <w:t>Tu mourras quand l'ouragan soufflera dans les roseraies</w:t>
      </w:r>
      <w:r w:rsidRPr="0084408E">
        <w:rPr>
          <w:szCs w:val="24"/>
        </w:rPr>
        <w:br/>
        <w:t>Quand il aura neigé</w:t>
      </w:r>
      <w:r w:rsidRPr="0084408E">
        <w:rPr>
          <w:szCs w:val="24"/>
        </w:rPr>
        <w:br/>
        <w:t>Dans les vergers</w:t>
      </w:r>
      <w:r w:rsidRPr="0084408E">
        <w:rPr>
          <w:szCs w:val="24"/>
        </w:rPr>
        <w:br/>
      </w:r>
      <w:r w:rsidRPr="0084408E">
        <w:rPr>
          <w:szCs w:val="24"/>
        </w:rPr>
        <w:br/>
      </w:r>
      <w:r w:rsidRPr="008F3B6E">
        <w:rPr>
          <w:szCs w:val="24"/>
          <w:highlight w:val="yellow"/>
        </w:rPr>
        <w:t>Pauvre automne</w:t>
      </w:r>
      <w:r w:rsidRPr="0084408E">
        <w:rPr>
          <w:szCs w:val="24"/>
        </w:rPr>
        <w:br/>
        <w:t>Meurs en blancheur et en richesse</w:t>
      </w:r>
      <w:r w:rsidRPr="0084408E">
        <w:rPr>
          <w:szCs w:val="24"/>
        </w:rPr>
        <w:br/>
        <w:t>De neige et de fruits mûrs</w:t>
      </w:r>
      <w:r w:rsidRPr="0084408E">
        <w:rPr>
          <w:szCs w:val="24"/>
        </w:rPr>
        <w:br/>
      </w:r>
      <w:r w:rsidRPr="008F3B6E">
        <w:rPr>
          <w:szCs w:val="24"/>
          <w:highlight w:val="yellow"/>
        </w:rPr>
        <w:t>Au fond du ciel</w:t>
      </w:r>
      <w:r w:rsidRPr="008F3B6E">
        <w:rPr>
          <w:szCs w:val="24"/>
          <w:highlight w:val="yellow"/>
        </w:rPr>
        <w:br/>
        <w:t>Des éperviers planent</w:t>
      </w:r>
      <w:r w:rsidRPr="0084408E">
        <w:rPr>
          <w:szCs w:val="24"/>
        </w:rPr>
        <w:br/>
        <w:t>Sur les nixes nicettes aux cheveux verts et naines</w:t>
      </w:r>
      <w:r w:rsidRPr="0084408E">
        <w:rPr>
          <w:szCs w:val="24"/>
        </w:rPr>
        <w:br/>
        <w:t>Qui n'ont jamais aimé</w:t>
      </w:r>
      <w:r w:rsidRPr="0084408E">
        <w:rPr>
          <w:szCs w:val="24"/>
        </w:rPr>
        <w:br/>
      </w:r>
      <w:r w:rsidRPr="0084408E">
        <w:rPr>
          <w:szCs w:val="24"/>
        </w:rPr>
        <w:br/>
        <w:t>Aux lisières lointaines</w:t>
      </w:r>
      <w:r w:rsidRPr="0084408E">
        <w:rPr>
          <w:szCs w:val="24"/>
        </w:rPr>
        <w:br/>
        <w:t>Les cerfs ont bramé</w:t>
      </w:r>
      <w:r w:rsidRPr="0084408E">
        <w:rPr>
          <w:szCs w:val="24"/>
        </w:rPr>
        <w:br/>
      </w:r>
      <w:r w:rsidRPr="0084408E">
        <w:rPr>
          <w:szCs w:val="24"/>
        </w:rPr>
        <w:br/>
      </w:r>
      <w:r w:rsidRPr="000D0983">
        <w:rPr>
          <w:szCs w:val="24"/>
          <w:highlight w:val="yellow"/>
        </w:rPr>
        <w:t>Et que j'aime ô saison que j'aime tes rumeurs</w:t>
      </w:r>
      <w:r w:rsidRPr="0084408E">
        <w:rPr>
          <w:szCs w:val="24"/>
        </w:rPr>
        <w:br/>
      </w:r>
      <w:r w:rsidRPr="000D0983">
        <w:rPr>
          <w:szCs w:val="24"/>
          <w:highlight w:val="green"/>
        </w:rPr>
        <w:t>Les fruits tombant sans qu'on les cueille</w:t>
      </w:r>
      <w:r w:rsidRPr="000D0983">
        <w:rPr>
          <w:szCs w:val="24"/>
          <w:highlight w:val="green"/>
        </w:rPr>
        <w:br/>
        <w:t>Le vent et la forêt qui pleurent</w:t>
      </w:r>
      <w:r w:rsidRPr="000D0983">
        <w:rPr>
          <w:szCs w:val="24"/>
          <w:highlight w:val="green"/>
        </w:rPr>
        <w:br/>
        <w:t>Toutes leurs larmes en automne feuille à feuille</w:t>
      </w:r>
    </w:p>
    <w:p w:rsidR="00164FF5" w:rsidRPr="0084408E" w:rsidRDefault="00164FF5" w:rsidP="00164FF5">
      <w:pPr>
        <w:rPr>
          <w:szCs w:val="24"/>
        </w:rPr>
      </w:pPr>
      <w:r w:rsidRPr="000D0983">
        <w:rPr>
          <w:szCs w:val="24"/>
          <w:highlight w:val="yellow"/>
        </w:rPr>
        <w:t>Les feuilles</w:t>
      </w:r>
      <w:bookmarkStart w:id="0" w:name="_GoBack"/>
      <w:bookmarkEnd w:id="0"/>
      <w:r w:rsidRPr="000D0983">
        <w:rPr>
          <w:szCs w:val="24"/>
          <w:highlight w:val="yellow"/>
        </w:rPr>
        <w:br/>
        <w:t>Qu'on foule</w:t>
      </w:r>
      <w:r w:rsidRPr="000D0983">
        <w:rPr>
          <w:szCs w:val="24"/>
          <w:highlight w:val="yellow"/>
        </w:rPr>
        <w:br/>
        <w:t>Un train</w:t>
      </w:r>
      <w:r w:rsidRPr="000D0983">
        <w:rPr>
          <w:szCs w:val="24"/>
          <w:highlight w:val="yellow"/>
        </w:rPr>
        <w:br/>
        <w:t>Qui roule</w:t>
      </w:r>
      <w:r w:rsidRPr="000D0983">
        <w:rPr>
          <w:szCs w:val="24"/>
          <w:highlight w:val="yellow"/>
        </w:rPr>
        <w:br/>
        <w:t>La vie</w:t>
      </w:r>
      <w:r w:rsidRPr="000D0983">
        <w:rPr>
          <w:szCs w:val="24"/>
          <w:highlight w:val="yellow"/>
        </w:rPr>
        <w:br/>
        <w:t>S'écoule</w:t>
      </w:r>
      <w:r w:rsidRPr="0084408E">
        <w:rPr>
          <w:szCs w:val="24"/>
        </w:rPr>
        <w:t xml:space="preserve"> </w:t>
      </w:r>
    </w:p>
    <w:p w:rsidR="00164FF5" w:rsidRPr="0084408E" w:rsidRDefault="00164FF5" w:rsidP="00164FF5">
      <w:pPr>
        <w:rPr>
          <w:szCs w:val="24"/>
        </w:rPr>
      </w:pPr>
      <w:r w:rsidRPr="0084408E">
        <w:rPr>
          <w:szCs w:val="24"/>
        </w:rPr>
        <w:br/>
        <w:t>    </w:t>
      </w:r>
      <w:r w:rsidRPr="0084408E">
        <w:rPr>
          <w:szCs w:val="24"/>
        </w:rPr>
        <w:br/>
      </w:r>
      <w:r w:rsidRPr="0084408E">
        <w:rPr>
          <w:i/>
          <w:iCs/>
          <w:szCs w:val="24"/>
        </w:rPr>
        <w:t>Nixes :</w:t>
      </w:r>
      <w:r w:rsidRPr="0084408E">
        <w:rPr>
          <w:i/>
          <w:iCs/>
          <w:szCs w:val="24"/>
        </w:rPr>
        <w:br/>
        <w:t>nymphes des eaux dans les mythologies germanique et nordique</w:t>
      </w:r>
      <w:r w:rsidRPr="0084408E">
        <w:rPr>
          <w:i/>
          <w:iCs/>
          <w:szCs w:val="24"/>
        </w:rPr>
        <w:br/>
        <w:t>Nicettes :</w:t>
      </w:r>
      <w:r w:rsidRPr="0084408E">
        <w:rPr>
          <w:i/>
          <w:iCs/>
          <w:szCs w:val="24"/>
        </w:rPr>
        <w:br/>
        <w:t>simples d'esprit, naïves</w:t>
      </w:r>
    </w:p>
    <w:p w:rsidR="008D6550" w:rsidRDefault="008D6550">
      <w:pPr>
        <w:spacing w:after="160" w:line="259" w:lineRule="auto"/>
      </w:pPr>
      <w:r>
        <w:br w:type="page"/>
      </w:r>
    </w:p>
    <w:p w:rsidR="008D6550" w:rsidRDefault="008D6550" w:rsidP="008D6550">
      <w:r>
        <w:lastRenderedPageBreak/>
        <w:t>Intro :</w:t>
      </w:r>
    </w:p>
    <w:p w:rsidR="008D6550" w:rsidRDefault="008D6550" w:rsidP="008D6550">
      <w:r>
        <w:t>Mouvement :</w:t>
      </w:r>
      <w:r w:rsidR="0084408E">
        <w:t xml:space="preserve"> surréalisme</w:t>
      </w:r>
    </w:p>
    <w:p w:rsidR="008D6550" w:rsidRDefault="008D6550" w:rsidP="008D6550">
      <w:r>
        <w:t>Auteur :</w:t>
      </w:r>
      <w:r w:rsidR="007A51D6">
        <w:t xml:space="preserve"> Apollinaire</w:t>
      </w:r>
    </w:p>
    <w:p w:rsidR="008D6550" w:rsidRDefault="008D6550" w:rsidP="008D6550">
      <w:r>
        <w:t>Œuvre :</w:t>
      </w:r>
      <w:r w:rsidR="007A51D6">
        <w:t xml:space="preserve"> Alcools</w:t>
      </w:r>
    </w:p>
    <w:p w:rsidR="008D6550" w:rsidRDefault="008D6550" w:rsidP="008D6550">
      <w:r>
        <w:t>Extrait :</w:t>
      </w:r>
      <w:r w:rsidR="007A51D6">
        <w:t xml:space="preserve"> Automne malade</w:t>
      </w:r>
    </w:p>
    <w:p w:rsidR="008D6550" w:rsidRDefault="008D6550" w:rsidP="008D6550"/>
    <w:p w:rsidR="008D6550" w:rsidRDefault="008D6550" w:rsidP="008D655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  <w:u w:val="thick"/>
        </w:rPr>
        <w:t>Problématique :</w:t>
      </w:r>
      <w:r>
        <w:rPr>
          <w:color w:val="FF0000"/>
          <w:sz w:val="22"/>
          <w:szCs w:val="22"/>
        </w:rPr>
        <w:t xml:space="preserve"> </w:t>
      </w:r>
      <w:r w:rsidR="006356F4">
        <w:rPr>
          <w:color w:val="FF0000"/>
          <w:sz w:val="22"/>
          <w:szCs w:val="22"/>
        </w:rPr>
        <w:t>Comment le poète modernise-t-il le thème traditionnel de l’automne ?</w:t>
      </w:r>
    </w:p>
    <w:p w:rsidR="008D6550" w:rsidRDefault="008D6550" w:rsidP="008D6550"/>
    <w:p w:rsidR="008D6550" w:rsidRDefault="008D6550" w:rsidP="008D6550">
      <w:r>
        <w:t>Plan :</w:t>
      </w:r>
    </w:p>
    <w:p w:rsidR="008D6550" w:rsidRDefault="006356F4" w:rsidP="008D6550">
      <w:pPr>
        <w:pStyle w:val="Paragraphedeliste"/>
        <w:numPr>
          <w:ilvl w:val="0"/>
          <w:numId w:val="1"/>
        </w:numPr>
      </w:pPr>
      <w:r>
        <w:t>Un portrait en creux du poète à travers un paysage d’automne</w:t>
      </w:r>
    </w:p>
    <w:p w:rsidR="008D6550" w:rsidRDefault="006356F4" w:rsidP="006356F4">
      <w:pPr>
        <w:pStyle w:val="Paragraphedeliste"/>
        <w:numPr>
          <w:ilvl w:val="0"/>
          <w:numId w:val="1"/>
        </w:numPr>
      </w:pPr>
      <w:r>
        <w:t>L’automne présenté comme une source d’inspiration pour une poésie nouvelle</w:t>
      </w:r>
    </w:p>
    <w:p w:rsidR="008D6550" w:rsidRDefault="008D6550" w:rsidP="008D6550">
      <w:r>
        <w:t>Développement :</w:t>
      </w:r>
    </w:p>
    <w:p w:rsidR="008D6550" w:rsidRDefault="006356F4" w:rsidP="008D6550">
      <w:pPr>
        <w:pStyle w:val="Paragraphedeliste"/>
        <w:numPr>
          <w:ilvl w:val="0"/>
          <w:numId w:val="2"/>
        </w:numPr>
        <w:ind w:left="709"/>
      </w:pPr>
      <w:r>
        <w:t>Un portrait en creux du poète à travers un paysage d’automne</w:t>
      </w:r>
    </w:p>
    <w:p w:rsidR="00603458" w:rsidRDefault="00603458" w:rsidP="008D6550">
      <w:pPr>
        <w:pStyle w:val="Paragraphedelis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« Automne malade et adoré » : Apostrophe, personnification de l’automne, Terme </w:t>
      </w:r>
      <w:r w:rsidR="003C3BF8">
        <w:rPr>
          <w:sz w:val="22"/>
          <w:szCs w:val="22"/>
        </w:rPr>
        <w:t xml:space="preserve">péjoratif et mélioratif : Apollinaire évoque un paysage mental, un paysage intérieur </w:t>
      </w:r>
      <w:r w:rsidR="003C3BF8" w:rsidRPr="003C3BF8">
        <w:rPr>
          <w:sz w:val="22"/>
          <w:szCs w:val="22"/>
        </w:rPr>
        <w:sym w:font="Wingdings" w:char="F0E0"/>
      </w:r>
      <w:r w:rsidR="003C3BF8">
        <w:rPr>
          <w:sz w:val="22"/>
          <w:szCs w:val="22"/>
        </w:rPr>
        <w:t xml:space="preserve"> évoque ses propres sentiments (ex : mélancolie). La maladie de l’automne = arrivé de l’hiver </w:t>
      </w:r>
      <w:r w:rsidR="003C3BF8" w:rsidRPr="003C3BF8">
        <w:rPr>
          <w:sz w:val="22"/>
          <w:szCs w:val="22"/>
        </w:rPr>
        <w:sym w:font="Wingdings" w:char="F0E8"/>
      </w:r>
      <w:r w:rsidR="003C3BF8">
        <w:rPr>
          <w:sz w:val="22"/>
          <w:szCs w:val="22"/>
        </w:rPr>
        <w:t xml:space="preserve"> de la mort ; adj « adoré » </w:t>
      </w:r>
      <w:r w:rsidR="003C3BF8" w:rsidRPr="003C3BF8">
        <w:rPr>
          <w:sz w:val="22"/>
          <w:szCs w:val="22"/>
        </w:rPr>
        <w:sym w:font="Wingdings" w:char="F0E0"/>
      </w:r>
      <w:r w:rsidR="003C3BF8">
        <w:rPr>
          <w:sz w:val="22"/>
          <w:szCs w:val="22"/>
        </w:rPr>
        <w:t xml:space="preserve"> automne dieu, poète y voue un culte. Tonalité très lyrique au poème.</w:t>
      </w:r>
    </w:p>
    <w:p w:rsidR="008D6550" w:rsidRDefault="005F410C" w:rsidP="008D6550">
      <w:pPr>
        <w:pStyle w:val="Paragraphedelis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« </w:t>
      </w:r>
      <w:r w:rsidR="00603458">
        <w:rPr>
          <w:b/>
          <w:bCs/>
          <w:sz w:val="22"/>
          <w:szCs w:val="22"/>
        </w:rPr>
        <w:t>P</w:t>
      </w:r>
      <w:r w:rsidRPr="00603458">
        <w:rPr>
          <w:b/>
          <w:bCs/>
          <w:sz w:val="22"/>
          <w:szCs w:val="22"/>
        </w:rPr>
        <w:t>auvre</w:t>
      </w:r>
      <w:r>
        <w:rPr>
          <w:sz w:val="22"/>
          <w:szCs w:val="22"/>
        </w:rPr>
        <w:t xml:space="preserve"> automne » : Apostrophe, Terme, hypocrisie :L’adj se veut consolant. Poète confie à la poésie le pouvoir de le consoler à travers un interlocuteur imaginaires. L’adj antéposé exprime la vision subjective du locuteur, peine de l’automne mourant.</w:t>
      </w:r>
    </w:p>
    <w:p w:rsidR="008D6550" w:rsidRPr="00603458" w:rsidRDefault="00603458" w:rsidP="00603458">
      <w:pPr>
        <w:pStyle w:val="Paragraphedelis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« </w:t>
      </w:r>
      <w:r>
        <w:rPr>
          <w:b/>
          <w:bCs/>
          <w:sz w:val="22"/>
          <w:szCs w:val="22"/>
        </w:rPr>
        <w:t>Au fond du ciel</w:t>
      </w:r>
      <w:r>
        <w:rPr>
          <w:sz w:val="22"/>
          <w:szCs w:val="22"/>
        </w:rPr>
        <w:t xml:space="preserve">/ Des éperviers planent » :CC de lieu, connotation du mot « épervier » : oiseau de proie = mort qui plane </w:t>
      </w:r>
      <w:r w:rsidRPr="00603458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menace les vivants. Oiseau de proie = oiseau de mauvaise augure.</w:t>
      </w:r>
    </w:p>
    <w:p w:rsidR="008D6550" w:rsidRDefault="006356F4" w:rsidP="008D6550">
      <w:pPr>
        <w:pStyle w:val="Paragraphedeliste"/>
        <w:numPr>
          <w:ilvl w:val="0"/>
          <w:numId w:val="2"/>
        </w:numPr>
        <w:ind w:left="709"/>
      </w:pPr>
      <w:r>
        <w:t>L’automne présenté comme une source d’inspiration pour une poésie nouvelle</w:t>
      </w:r>
    </w:p>
    <w:p w:rsidR="008D6550" w:rsidRDefault="00A80819" w:rsidP="008D6550">
      <w:pPr>
        <w:pStyle w:val="Paragraphedelis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« Et que </w:t>
      </w:r>
      <w:r>
        <w:rPr>
          <w:b/>
          <w:bCs/>
          <w:sz w:val="22"/>
          <w:szCs w:val="22"/>
        </w:rPr>
        <w:t>j’aime</w:t>
      </w:r>
      <w:r>
        <w:rPr>
          <w:sz w:val="22"/>
          <w:szCs w:val="22"/>
        </w:rPr>
        <w:t xml:space="preserve"> </w:t>
      </w:r>
      <w:r w:rsidRPr="00A80819">
        <w:rPr>
          <w:sz w:val="22"/>
          <w:szCs w:val="22"/>
          <w:highlight w:val="yellow"/>
        </w:rPr>
        <w:t>ô</w:t>
      </w:r>
      <w:r>
        <w:rPr>
          <w:sz w:val="22"/>
          <w:szCs w:val="22"/>
        </w:rPr>
        <w:t xml:space="preserve"> saison que </w:t>
      </w:r>
      <w:r>
        <w:rPr>
          <w:b/>
          <w:bCs/>
          <w:sz w:val="22"/>
          <w:szCs w:val="22"/>
        </w:rPr>
        <w:t>j’aime</w:t>
      </w:r>
      <w:r>
        <w:rPr>
          <w:sz w:val="22"/>
          <w:szCs w:val="22"/>
        </w:rPr>
        <w:t xml:space="preserve"> tes rumeurs » : Interjection lyrique, alexandrin, Répétition du verbe de sentiment, Conjonction de coordination « et » : Cette </w:t>
      </w:r>
      <w:r w:rsidRPr="00A80819">
        <w:rPr>
          <w:b/>
          <w:bCs/>
          <w:color w:val="FF0000"/>
          <w:sz w:val="22"/>
          <w:szCs w:val="22"/>
        </w:rPr>
        <w:t>strophe</w:t>
      </w:r>
      <w:r>
        <w:rPr>
          <w:sz w:val="22"/>
          <w:szCs w:val="22"/>
        </w:rPr>
        <w:t xml:space="preserve"> est une </w:t>
      </w:r>
      <w:r w:rsidRPr="00A80819">
        <w:rPr>
          <w:b/>
          <w:bCs/>
          <w:sz w:val="22"/>
          <w:szCs w:val="22"/>
        </w:rPr>
        <w:t>alternance d’alexandrins et d’octosyllabes</w:t>
      </w:r>
      <w:r>
        <w:rPr>
          <w:sz w:val="22"/>
          <w:szCs w:val="22"/>
        </w:rPr>
        <w:t xml:space="preserve">. Poète </w:t>
      </w:r>
      <w:r w:rsidRPr="00A80819">
        <w:rPr>
          <w:b/>
          <w:bCs/>
          <w:sz w:val="22"/>
          <w:szCs w:val="22"/>
        </w:rPr>
        <w:t>exalté</w:t>
      </w:r>
      <w:r>
        <w:rPr>
          <w:sz w:val="22"/>
          <w:szCs w:val="22"/>
        </w:rPr>
        <w:t xml:space="preserve"> : met en avant son </w:t>
      </w:r>
      <w:r w:rsidRPr="004F4B60">
        <w:rPr>
          <w:b/>
          <w:bCs/>
          <w:sz w:val="22"/>
          <w:szCs w:val="22"/>
        </w:rPr>
        <w:t>amour</w:t>
      </w:r>
      <w:r>
        <w:rPr>
          <w:sz w:val="22"/>
          <w:szCs w:val="22"/>
        </w:rPr>
        <w:t xml:space="preserve"> pour cette saison, </w:t>
      </w:r>
      <w:r w:rsidRPr="004F4B60">
        <w:rPr>
          <w:b/>
          <w:bCs/>
          <w:sz w:val="22"/>
          <w:szCs w:val="22"/>
          <w:u w:val="single"/>
        </w:rPr>
        <w:t>il apprécie particulièrement les bruits</w:t>
      </w:r>
      <w:r>
        <w:rPr>
          <w:sz w:val="22"/>
          <w:szCs w:val="22"/>
        </w:rPr>
        <w:t>.</w:t>
      </w:r>
      <w:r w:rsidRPr="004F4B60">
        <w:rPr>
          <w:b/>
          <w:bCs/>
          <w:sz w:val="22"/>
          <w:szCs w:val="22"/>
        </w:rPr>
        <w:t xml:space="preserve"> Attention du Poète</w:t>
      </w:r>
      <w:r>
        <w:rPr>
          <w:sz w:val="22"/>
          <w:szCs w:val="22"/>
        </w:rPr>
        <w:t xml:space="preserve"> </w:t>
      </w:r>
      <w:r w:rsidRPr="004F4B60">
        <w:rPr>
          <w:b/>
          <w:bCs/>
          <w:color w:val="FF0000"/>
          <w:sz w:val="22"/>
          <w:szCs w:val="22"/>
        </w:rPr>
        <w:t>retenue par l’aspect sonore et musical de l’automne</w:t>
      </w:r>
      <w:r>
        <w:rPr>
          <w:sz w:val="22"/>
          <w:szCs w:val="22"/>
        </w:rPr>
        <w:t xml:space="preserve">. A ce titre </w:t>
      </w:r>
      <w:r w:rsidRPr="004F4B60">
        <w:rPr>
          <w:b/>
          <w:bCs/>
          <w:color w:val="FF0000"/>
          <w:sz w:val="22"/>
          <w:szCs w:val="22"/>
          <w:u w:val="single"/>
        </w:rPr>
        <w:t>automne = saison créatrice de poésie</w:t>
      </w:r>
      <w:r>
        <w:rPr>
          <w:sz w:val="22"/>
          <w:szCs w:val="22"/>
        </w:rPr>
        <w:t>. Conjonction de coordination « et » =</w:t>
      </w:r>
      <w:r w:rsidRPr="004F4B60">
        <w:rPr>
          <w:b/>
          <w:bCs/>
          <w:color w:val="0070C0"/>
          <w:sz w:val="22"/>
          <w:szCs w:val="22"/>
        </w:rPr>
        <w:t xml:space="preserve"> aspect spontané et oral</w:t>
      </w:r>
      <w:r>
        <w:rPr>
          <w:sz w:val="22"/>
          <w:szCs w:val="22"/>
        </w:rPr>
        <w:t xml:space="preserve">, poème paraît </w:t>
      </w:r>
      <w:r w:rsidRPr="004F4B60">
        <w:rPr>
          <w:b/>
          <w:bCs/>
          <w:color w:val="0070C0"/>
          <w:sz w:val="22"/>
          <w:szCs w:val="22"/>
        </w:rPr>
        <w:t>sincère et touchant</w:t>
      </w:r>
      <w:r>
        <w:rPr>
          <w:sz w:val="22"/>
          <w:szCs w:val="22"/>
        </w:rPr>
        <w:t>.</w:t>
      </w:r>
    </w:p>
    <w:p w:rsidR="008D6550" w:rsidRDefault="004F4B60" w:rsidP="008D6550">
      <w:pPr>
        <w:pStyle w:val="Paragraphedelis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« Les fruits tombant sans qu’on les cueille/ Le vent et la forêt qui pleurent/Toutes leurs larmes en automne feuille à feuille » : Octosyllabe et alexandrins, énumération, Personnification du vent et de la forêt, Métaphore larme/feuille : Poète fait liste </w:t>
      </w:r>
      <w:r w:rsidRPr="00190787">
        <w:rPr>
          <w:b/>
          <w:bCs/>
          <w:color w:val="FF0000"/>
          <w:sz w:val="22"/>
          <w:szCs w:val="22"/>
          <w:u w:val="single"/>
        </w:rPr>
        <w:t>des éléments sonores</w:t>
      </w:r>
      <w:r>
        <w:rPr>
          <w:sz w:val="22"/>
          <w:szCs w:val="22"/>
        </w:rPr>
        <w:t xml:space="preserve"> = contribution à la </w:t>
      </w:r>
      <w:r>
        <w:rPr>
          <w:b/>
          <w:bCs/>
          <w:sz w:val="22"/>
          <w:szCs w:val="22"/>
        </w:rPr>
        <w:t>triste beauté de l’automne</w:t>
      </w:r>
      <w:r>
        <w:rPr>
          <w:sz w:val="22"/>
          <w:szCs w:val="22"/>
        </w:rPr>
        <w:t xml:space="preserve">. </w:t>
      </w:r>
      <w:r w:rsidR="00190787">
        <w:rPr>
          <w:sz w:val="22"/>
          <w:szCs w:val="22"/>
        </w:rPr>
        <w:t xml:space="preserve">A chaque fois on retrouve </w:t>
      </w:r>
      <w:r w:rsidR="00190787" w:rsidRPr="00190787">
        <w:rPr>
          <w:b/>
          <w:bCs/>
          <w:color w:val="FF0000"/>
          <w:sz w:val="22"/>
          <w:szCs w:val="22"/>
        </w:rPr>
        <w:t>un</w:t>
      </w:r>
      <w:r w:rsidR="00190787" w:rsidRPr="00190787">
        <w:rPr>
          <w:color w:val="FF0000"/>
          <w:sz w:val="22"/>
          <w:szCs w:val="22"/>
        </w:rPr>
        <w:t xml:space="preserve"> </w:t>
      </w:r>
      <w:r w:rsidR="00190787" w:rsidRPr="00190787">
        <w:rPr>
          <w:b/>
          <w:bCs/>
          <w:color w:val="FF0000"/>
          <w:sz w:val="22"/>
          <w:szCs w:val="22"/>
        </w:rPr>
        <w:t>mouvement de chute, de descente = évoque une mort progressive</w:t>
      </w:r>
      <w:r w:rsidR="00190787">
        <w:rPr>
          <w:sz w:val="22"/>
          <w:szCs w:val="22"/>
        </w:rPr>
        <w:t xml:space="preserve">. Impression renforcé par le </w:t>
      </w:r>
      <w:r w:rsidR="00190787">
        <w:rPr>
          <w:b/>
          <w:bCs/>
          <w:sz w:val="22"/>
          <w:szCs w:val="22"/>
        </w:rPr>
        <w:t>rythme de plus en plus saccadé des vers.</w:t>
      </w:r>
      <w:r w:rsidR="00190787">
        <w:rPr>
          <w:sz w:val="22"/>
          <w:szCs w:val="22"/>
        </w:rPr>
        <w:t xml:space="preserve"> Feuilles devenant larmes = </w:t>
      </w:r>
      <w:r w:rsidR="00190787" w:rsidRPr="00190787">
        <w:rPr>
          <w:b/>
          <w:bCs/>
          <w:color w:val="0070C0"/>
          <w:sz w:val="22"/>
          <w:szCs w:val="22"/>
        </w:rPr>
        <w:t>larmes du poète mélancolique</w:t>
      </w:r>
      <w:r w:rsidR="00190787">
        <w:rPr>
          <w:sz w:val="22"/>
          <w:szCs w:val="22"/>
        </w:rPr>
        <w:t>.</w:t>
      </w:r>
    </w:p>
    <w:p w:rsidR="008D6550" w:rsidRDefault="00190787" w:rsidP="008D6550">
      <w:pPr>
        <w:pStyle w:val="Paragraphedelis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« Les feuilles/Qu’on </w:t>
      </w:r>
      <w:r w:rsidRPr="008F3B6E">
        <w:rPr>
          <w:sz w:val="22"/>
          <w:szCs w:val="22"/>
          <w:highlight w:val="yellow"/>
        </w:rPr>
        <w:t>foule</w:t>
      </w:r>
      <w:r>
        <w:rPr>
          <w:sz w:val="22"/>
          <w:szCs w:val="22"/>
        </w:rPr>
        <w:t xml:space="preserve">/Un train/Qui </w:t>
      </w:r>
      <w:r w:rsidRPr="008F3B6E">
        <w:rPr>
          <w:sz w:val="22"/>
          <w:szCs w:val="22"/>
          <w:highlight w:val="yellow"/>
        </w:rPr>
        <w:t>roule</w:t>
      </w:r>
      <w:r>
        <w:rPr>
          <w:sz w:val="22"/>
          <w:szCs w:val="22"/>
        </w:rPr>
        <w:t>/La vie/</w:t>
      </w:r>
      <w:r w:rsidRPr="008F3B6E">
        <w:rPr>
          <w:sz w:val="22"/>
          <w:szCs w:val="22"/>
          <w:highlight w:val="yellow"/>
        </w:rPr>
        <w:t>S’écoule</w:t>
      </w:r>
      <w:r>
        <w:rPr>
          <w:sz w:val="22"/>
          <w:szCs w:val="22"/>
        </w:rPr>
        <w:t xml:space="preserve"> » : Rythme saccadé, Allitération en </w:t>
      </w:r>
      <w:r>
        <w:rPr>
          <w:i/>
          <w:iCs/>
          <w:sz w:val="22"/>
          <w:szCs w:val="22"/>
        </w:rPr>
        <w:t>I</w:t>
      </w:r>
      <w:r>
        <w:rPr>
          <w:sz w:val="22"/>
          <w:szCs w:val="22"/>
        </w:rPr>
        <w:t xml:space="preserve">, Verbes d’action : vers de deux syllabes = </w:t>
      </w:r>
      <w:r w:rsidR="0047654C">
        <w:rPr>
          <w:b/>
          <w:bCs/>
          <w:sz w:val="22"/>
          <w:szCs w:val="22"/>
        </w:rPr>
        <w:t>disparition progressive</w:t>
      </w:r>
      <w:r w:rsidR="0047654C">
        <w:rPr>
          <w:sz w:val="22"/>
          <w:szCs w:val="22"/>
        </w:rPr>
        <w:t xml:space="preserve"> de la saison. Donne au poème un </w:t>
      </w:r>
      <w:r w:rsidR="0047654C" w:rsidRPr="0047654C">
        <w:rPr>
          <w:b/>
          <w:bCs/>
          <w:sz w:val="22"/>
          <w:szCs w:val="22"/>
        </w:rPr>
        <w:t>rythme particulièrement mélancolique</w:t>
      </w:r>
      <w:r w:rsidR="0047654C">
        <w:rPr>
          <w:sz w:val="22"/>
          <w:szCs w:val="22"/>
        </w:rPr>
        <w:t xml:space="preserve">. </w:t>
      </w:r>
      <w:r w:rsidR="0047654C">
        <w:rPr>
          <w:sz w:val="22"/>
          <w:szCs w:val="22"/>
        </w:rPr>
        <w:t>mimer la disparition de la mort</w:t>
      </w:r>
      <w:r w:rsidR="0047654C">
        <w:rPr>
          <w:sz w:val="22"/>
          <w:szCs w:val="22"/>
        </w:rPr>
        <w:t xml:space="preserve"> (ex : Fin de </w:t>
      </w:r>
      <w:r w:rsidR="0047654C">
        <w:rPr>
          <w:i/>
          <w:iCs/>
          <w:sz w:val="22"/>
          <w:szCs w:val="22"/>
        </w:rPr>
        <w:t>Zone</w:t>
      </w:r>
      <w:r w:rsidR="0047654C">
        <w:rPr>
          <w:sz w:val="22"/>
          <w:szCs w:val="22"/>
        </w:rPr>
        <w:t xml:space="preserve"> –« Adieu Adieu/Soleil cou coupé »</w:t>
      </w:r>
      <w:r w:rsidR="0047654C" w:rsidRPr="0047654C">
        <w:rPr>
          <w:sz w:val="22"/>
          <w:szCs w:val="22"/>
        </w:rPr>
        <w:sym w:font="Wingdings" w:char="F0F3"/>
      </w:r>
      <w:r w:rsidR="0047654C">
        <w:rPr>
          <w:sz w:val="22"/>
          <w:szCs w:val="22"/>
        </w:rPr>
        <w:t xml:space="preserve"> </w:t>
      </w:r>
      <w:r w:rsidR="0047654C">
        <w:rPr>
          <w:i/>
          <w:iCs/>
          <w:sz w:val="22"/>
          <w:szCs w:val="22"/>
        </w:rPr>
        <w:t>Automne malade</w:t>
      </w:r>
      <w:r w:rsidR="0047654C">
        <w:rPr>
          <w:sz w:val="22"/>
          <w:szCs w:val="22"/>
        </w:rPr>
        <w:t xml:space="preserve">). </w:t>
      </w:r>
      <w:r w:rsidR="0047654C" w:rsidRPr="0047654C">
        <w:rPr>
          <w:b/>
          <w:bCs/>
          <w:sz w:val="22"/>
          <w:szCs w:val="22"/>
        </w:rPr>
        <w:t>Feuilles qui tombent</w:t>
      </w:r>
      <w:r w:rsidR="0047654C">
        <w:rPr>
          <w:sz w:val="22"/>
          <w:szCs w:val="22"/>
        </w:rPr>
        <w:t xml:space="preserve"> </w:t>
      </w:r>
      <w:r w:rsidR="0047654C" w:rsidRPr="0047654C">
        <w:rPr>
          <w:sz w:val="22"/>
          <w:szCs w:val="22"/>
        </w:rPr>
        <w:sym w:font="Wingdings" w:char="F0F3"/>
      </w:r>
      <w:r w:rsidR="0047654C">
        <w:rPr>
          <w:sz w:val="22"/>
          <w:szCs w:val="22"/>
        </w:rPr>
        <w:t xml:space="preserve"> </w:t>
      </w:r>
      <w:r w:rsidR="0047654C" w:rsidRPr="0047654C">
        <w:rPr>
          <w:b/>
          <w:bCs/>
          <w:color w:val="FF0000"/>
          <w:sz w:val="22"/>
          <w:szCs w:val="22"/>
        </w:rPr>
        <w:t xml:space="preserve">calligramme </w:t>
      </w:r>
      <w:r w:rsidR="0047654C" w:rsidRPr="0047654C">
        <w:rPr>
          <w:b/>
          <w:bCs/>
          <w:sz w:val="22"/>
          <w:szCs w:val="22"/>
        </w:rPr>
        <w:t>possible</w:t>
      </w:r>
      <w:r w:rsidR="0047654C">
        <w:rPr>
          <w:sz w:val="22"/>
          <w:szCs w:val="22"/>
        </w:rPr>
        <w:t xml:space="preserve">. Forme +++ </w:t>
      </w:r>
      <w:r w:rsidR="0047654C" w:rsidRPr="00C70A05">
        <w:rPr>
          <w:b/>
          <w:bCs/>
          <w:color w:val="FF0000"/>
          <w:sz w:val="22"/>
          <w:szCs w:val="22"/>
          <w:u w:val="single"/>
        </w:rPr>
        <w:t>moderne</w:t>
      </w:r>
      <w:r w:rsidR="00AA31D0" w:rsidRPr="00C70A05">
        <w:rPr>
          <w:b/>
          <w:bCs/>
          <w:color w:val="FF0000"/>
          <w:sz w:val="22"/>
          <w:szCs w:val="22"/>
          <w:u w:val="single"/>
        </w:rPr>
        <w:t xml:space="preserve"> et originale</w:t>
      </w:r>
      <w:r w:rsidR="00AA31D0">
        <w:rPr>
          <w:sz w:val="22"/>
          <w:szCs w:val="22"/>
        </w:rPr>
        <w:t xml:space="preserve"> (évoque : </w:t>
      </w:r>
      <w:r w:rsidR="00AA31D0" w:rsidRPr="00C70A05">
        <w:rPr>
          <w:b/>
          <w:bCs/>
          <w:sz w:val="22"/>
          <w:szCs w:val="22"/>
        </w:rPr>
        <w:t>haikus japonais</w:t>
      </w:r>
      <w:r w:rsidR="00AA31D0">
        <w:rPr>
          <w:sz w:val="22"/>
          <w:szCs w:val="22"/>
        </w:rPr>
        <w:t xml:space="preserve">). </w:t>
      </w:r>
      <w:r w:rsidR="00AA31D0" w:rsidRPr="00C70A05">
        <w:rPr>
          <w:i/>
          <w:iCs/>
          <w:sz w:val="22"/>
          <w:szCs w:val="22"/>
          <w:u w:val="thick"/>
        </w:rPr>
        <w:t xml:space="preserve">« feuilles qu’on foulent » rappellent « les fruits qui tombent sans qu’on les </w:t>
      </w:r>
      <w:proofErr w:type="gramStart"/>
      <w:r w:rsidR="00AA31D0" w:rsidRPr="00C70A05">
        <w:rPr>
          <w:i/>
          <w:iCs/>
          <w:sz w:val="22"/>
          <w:szCs w:val="22"/>
          <w:u w:val="thick"/>
        </w:rPr>
        <w:t>cueilles</w:t>
      </w:r>
      <w:proofErr w:type="gramEnd"/>
      <w:r w:rsidR="00AA31D0" w:rsidRPr="00C70A05">
        <w:rPr>
          <w:i/>
          <w:iCs/>
          <w:sz w:val="22"/>
          <w:szCs w:val="22"/>
          <w:u w:val="thick"/>
        </w:rPr>
        <w:t> »</w:t>
      </w:r>
      <w:r w:rsidR="00AA31D0">
        <w:rPr>
          <w:sz w:val="22"/>
          <w:szCs w:val="22"/>
        </w:rPr>
        <w:t xml:space="preserve"> = </w:t>
      </w:r>
      <w:r w:rsidR="00C70A05">
        <w:rPr>
          <w:sz w:val="22"/>
          <w:szCs w:val="22"/>
        </w:rPr>
        <w:t>évocation</w:t>
      </w:r>
      <w:r w:rsidR="00AA31D0">
        <w:rPr>
          <w:sz w:val="22"/>
          <w:szCs w:val="22"/>
        </w:rPr>
        <w:t xml:space="preserve"> de l’hostilité du monde+solitude (peut expliquer sa mélancolie) Apollinaire se sent rejeté par celle qu’il aime et terriblement seul. </w:t>
      </w:r>
      <w:r w:rsidR="00AA31D0" w:rsidRPr="00AA31D0">
        <w:rPr>
          <w:b/>
          <w:bCs/>
          <w:sz w:val="22"/>
          <w:szCs w:val="22"/>
        </w:rPr>
        <w:t xml:space="preserve">Allitération en </w:t>
      </w:r>
      <w:r w:rsidR="00AA31D0" w:rsidRPr="00AA31D0">
        <w:rPr>
          <w:b/>
          <w:bCs/>
          <w:i/>
          <w:iCs/>
          <w:sz w:val="22"/>
          <w:szCs w:val="22"/>
        </w:rPr>
        <w:t>I</w:t>
      </w:r>
      <w:r w:rsidR="00AA31D0">
        <w:rPr>
          <w:sz w:val="22"/>
          <w:szCs w:val="22"/>
        </w:rPr>
        <w:t xml:space="preserve"> = </w:t>
      </w:r>
      <w:r w:rsidR="00AA31D0" w:rsidRPr="00AA31D0">
        <w:rPr>
          <w:b/>
          <w:bCs/>
          <w:sz w:val="22"/>
          <w:szCs w:val="22"/>
        </w:rPr>
        <w:t>fuite du temps qui pass</w:t>
      </w:r>
      <w:r w:rsidR="00AA31D0">
        <w:rPr>
          <w:sz w:val="22"/>
          <w:szCs w:val="22"/>
        </w:rPr>
        <w:t xml:space="preserve">e, </w:t>
      </w:r>
      <w:r w:rsidR="00AA31D0" w:rsidRPr="00AA31D0">
        <w:rPr>
          <w:b/>
          <w:bCs/>
          <w:sz w:val="22"/>
          <w:szCs w:val="22"/>
        </w:rPr>
        <w:t>poète impuissant et mélancolique</w:t>
      </w:r>
      <w:r w:rsidR="00AA31D0">
        <w:rPr>
          <w:sz w:val="22"/>
          <w:szCs w:val="22"/>
        </w:rPr>
        <w:t>. Automne =</w:t>
      </w:r>
      <w:r w:rsidR="00AA31D0" w:rsidRPr="00AA31D0">
        <w:rPr>
          <w:b/>
          <w:bCs/>
          <w:sz w:val="22"/>
          <w:szCs w:val="22"/>
        </w:rPr>
        <w:t xml:space="preserve"> méditation sur l’existence et sur la mort</w:t>
      </w:r>
      <w:r w:rsidR="00AA31D0">
        <w:rPr>
          <w:sz w:val="22"/>
          <w:szCs w:val="22"/>
        </w:rPr>
        <w:t>.</w:t>
      </w:r>
    </w:p>
    <w:p w:rsidR="008D6550" w:rsidRDefault="008D6550" w:rsidP="008D6550">
      <w:r>
        <w:t>Ouverture :</w:t>
      </w:r>
    </w:p>
    <w:p w:rsidR="008D6550" w:rsidRPr="0047654C" w:rsidRDefault="0047654C" w:rsidP="008D6550">
      <w:pPr>
        <w:pStyle w:val="Paragraphedeliste"/>
        <w:numPr>
          <w:ilvl w:val="0"/>
          <w:numId w:val="3"/>
        </w:numPr>
        <w:rPr>
          <w:i/>
          <w:iCs/>
          <w:sz w:val="22"/>
          <w:szCs w:val="22"/>
        </w:rPr>
      </w:pPr>
      <w:r w:rsidRPr="0047654C">
        <w:rPr>
          <w:i/>
          <w:iCs/>
          <w:sz w:val="22"/>
          <w:szCs w:val="22"/>
        </w:rPr>
        <w:t>Zone</w:t>
      </w:r>
    </w:p>
    <w:p w:rsidR="0070443F" w:rsidRDefault="0070443F"/>
    <w:sectPr w:rsidR="0070443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5BD" w:rsidRDefault="00D375BD" w:rsidP="008D6550">
      <w:r>
        <w:separator/>
      </w:r>
    </w:p>
  </w:endnote>
  <w:endnote w:type="continuationSeparator" w:id="0">
    <w:p w:rsidR="00D375BD" w:rsidRDefault="00D375BD" w:rsidP="008D6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8446242"/>
      <w:docPartObj>
        <w:docPartGallery w:val="Page Numbers (Bottom of Page)"/>
        <w:docPartUnique/>
      </w:docPartObj>
    </w:sdtPr>
    <w:sdtEndPr/>
    <w:sdtContent>
      <w:p w:rsidR="008D6550" w:rsidRDefault="008D6550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8E4521A" wp14:editId="10C4C157">
                  <wp:simplePos x="0" y="0"/>
                  <wp:positionH relativeFrom="rightMargin">
                    <wp:posOffset>11748</wp:posOffset>
                  </wp:positionH>
                  <wp:positionV relativeFrom="bottomMargin">
                    <wp:posOffset>70803</wp:posOffset>
                  </wp:positionV>
                  <wp:extent cx="423862" cy="323850"/>
                  <wp:effectExtent l="0" t="0" r="14605" b="1905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862" cy="3238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D6550" w:rsidRDefault="008D6550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8E4521A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.95pt;margin-top:5.6pt;width:33.3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" o:allowincell="f" adj="14135" strokecolor="gray" strokeweight=".25pt">
                  <v:textbox>
                    <w:txbxContent>
                      <w:p w:rsidR="008D6550" w:rsidRDefault="008D6550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5BD" w:rsidRDefault="00D375BD" w:rsidP="008D6550">
      <w:r>
        <w:separator/>
      </w:r>
    </w:p>
  </w:footnote>
  <w:footnote w:type="continuationSeparator" w:id="0">
    <w:p w:rsidR="00D375BD" w:rsidRDefault="00D375BD" w:rsidP="008D6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550" w:rsidRDefault="008D6550">
    <w:pPr>
      <w:pStyle w:val="En-tte"/>
    </w:pPr>
    <w:r>
      <w:t>Letellier Henry 1</w:t>
    </w:r>
    <w:r w:rsidRPr="002E2F9F">
      <w:rPr>
        <w:vertAlign w:val="superscript"/>
      </w:rPr>
      <w:t>ère</w:t>
    </w:r>
    <w:r>
      <w:t xml:space="preserve"> G3</w:t>
    </w:r>
    <w:r>
      <w:tab/>
      <w:t>Français</w:t>
    </w:r>
    <w:r>
      <w:tab/>
    </w:r>
    <w:sdt>
      <w:sdtPr>
        <w:id w:val="-1601483342"/>
        <w:placeholder/>
        <w:date w:fullDate="2019-11-04T00:00:00Z">
          <w:dateFormat w:val="dd/MM/yyyy"/>
          <w:lid w:val="fr-FR"/>
          <w:storeMappedDataAs w:val="dateTime"/>
          <w:calendar w:val="gregorian"/>
        </w:date>
      </w:sdtPr>
      <w:sdtEndPr/>
      <w:sdtContent>
        <w:r>
          <w:t>04/11/2019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473AC"/>
    <w:multiLevelType w:val="hybridMultilevel"/>
    <w:tmpl w:val="B8C61424"/>
    <w:lvl w:ilvl="0" w:tplc="9AA08E0A">
      <w:start w:val="1"/>
      <w:numFmt w:val="upperRoman"/>
      <w:lvlText w:val="%1)"/>
      <w:lvlJc w:val="left"/>
      <w:pPr>
        <w:ind w:left="1425" w:hanging="720"/>
      </w:p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>
      <w:start w:val="1"/>
      <w:numFmt w:val="lowerRoman"/>
      <w:lvlText w:val="%3."/>
      <w:lvlJc w:val="right"/>
      <w:pPr>
        <w:ind w:left="2505" w:hanging="180"/>
      </w:pPr>
    </w:lvl>
    <w:lvl w:ilvl="3" w:tplc="040C000F">
      <w:start w:val="1"/>
      <w:numFmt w:val="decimal"/>
      <w:lvlText w:val="%4."/>
      <w:lvlJc w:val="left"/>
      <w:pPr>
        <w:ind w:left="3225" w:hanging="360"/>
      </w:pPr>
    </w:lvl>
    <w:lvl w:ilvl="4" w:tplc="040C0019">
      <w:start w:val="1"/>
      <w:numFmt w:val="lowerLetter"/>
      <w:lvlText w:val="%5."/>
      <w:lvlJc w:val="left"/>
      <w:pPr>
        <w:ind w:left="3945" w:hanging="360"/>
      </w:pPr>
    </w:lvl>
    <w:lvl w:ilvl="5" w:tplc="040C001B">
      <w:start w:val="1"/>
      <w:numFmt w:val="lowerRoman"/>
      <w:lvlText w:val="%6."/>
      <w:lvlJc w:val="right"/>
      <w:pPr>
        <w:ind w:left="4665" w:hanging="180"/>
      </w:pPr>
    </w:lvl>
    <w:lvl w:ilvl="6" w:tplc="040C000F">
      <w:start w:val="1"/>
      <w:numFmt w:val="decimal"/>
      <w:lvlText w:val="%7."/>
      <w:lvlJc w:val="left"/>
      <w:pPr>
        <w:ind w:left="5385" w:hanging="360"/>
      </w:pPr>
    </w:lvl>
    <w:lvl w:ilvl="7" w:tplc="040C0019">
      <w:start w:val="1"/>
      <w:numFmt w:val="lowerLetter"/>
      <w:lvlText w:val="%8."/>
      <w:lvlJc w:val="left"/>
      <w:pPr>
        <w:ind w:left="6105" w:hanging="360"/>
      </w:pPr>
    </w:lvl>
    <w:lvl w:ilvl="8" w:tplc="040C001B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7291406"/>
    <w:multiLevelType w:val="hybridMultilevel"/>
    <w:tmpl w:val="E244ECA4"/>
    <w:lvl w:ilvl="0" w:tplc="D0B8E0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575EC"/>
    <w:multiLevelType w:val="hybridMultilevel"/>
    <w:tmpl w:val="D3002F1C"/>
    <w:lvl w:ilvl="0" w:tplc="E21A84F0">
      <w:start w:val="1"/>
      <w:numFmt w:val="upperRoman"/>
      <w:lvlText w:val="%1)"/>
      <w:lvlJc w:val="left"/>
      <w:pPr>
        <w:ind w:left="1080" w:hanging="720"/>
      </w:pPr>
    </w:lvl>
    <w:lvl w:ilvl="1" w:tplc="AD2641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1trA0sTQxsbS0MDZW0lEKTi0uzszPAykwqgUAqRfrGywAAAA="/>
  </w:docVars>
  <w:rsids>
    <w:rsidRoot w:val="00164FF5"/>
    <w:rsid w:val="000D0983"/>
    <w:rsid w:val="00115C1F"/>
    <w:rsid w:val="00136DB6"/>
    <w:rsid w:val="00164FF5"/>
    <w:rsid w:val="00190787"/>
    <w:rsid w:val="003C3BF8"/>
    <w:rsid w:val="0047654C"/>
    <w:rsid w:val="004F4B60"/>
    <w:rsid w:val="005F410C"/>
    <w:rsid w:val="00603458"/>
    <w:rsid w:val="006356F4"/>
    <w:rsid w:val="0070443F"/>
    <w:rsid w:val="007A51D6"/>
    <w:rsid w:val="0084408E"/>
    <w:rsid w:val="008D6550"/>
    <w:rsid w:val="008F3B6E"/>
    <w:rsid w:val="00A73A62"/>
    <w:rsid w:val="00A80819"/>
    <w:rsid w:val="00AA31D0"/>
    <w:rsid w:val="00C70A05"/>
    <w:rsid w:val="00D375BD"/>
    <w:rsid w:val="00F8220A"/>
    <w:rsid w:val="00F8282D"/>
    <w:rsid w:val="00FA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85E448"/>
  <w15:chartTrackingRefBased/>
  <w15:docId w15:val="{27A0D480-6BEF-42C6-8C45-6547BE51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655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D655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6550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8D65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6550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styleId="Textedelespacerserv">
    <w:name w:val="Placeholder Text"/>
    <w:basedOn w:val="Policepardfaut"/>
    <w:uiPriority w:val="99"/>
    <w:semiHidden/>
    <w:rsid w:val="00136D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Fran&#231;ais\1&#232;re%20G6\Chap%201\fiche\fiches%20plus%20r&#233;centes\Mod&#232;le%20de%20base%20pour%20faire%20les%20fiches%20de%20Madame%20Sapielack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 de base pour faire les fiches de Madame Sapielack.dotm</Template>
  <TotalTime>95</TotalTime>
  <Pages>2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2020-02-19T10:48:00Z</dcterms:created>
  <dcterms:modified xsi:type="dcterms:W3CDTF">2020-02-19T12:27:00Z</dcterms:modified>
</cp:coreProperties>
</file>