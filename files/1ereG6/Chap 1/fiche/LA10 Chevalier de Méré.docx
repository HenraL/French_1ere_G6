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A70" w:rsidRPr="00627A70" w:rsidRDefault="00627A70" w:rsidP="00627A70">
      <w:pPr>
        <w:pStyle w:val="Sansinterligne"/>
        <w:jc w:val="both"/>
        <w:rPr>
          <w:rFonts w:ascii="Times New Roman" w:hAnsi="Times New Roman" w:cs="Times New Roman"/>
          <w:b/>
          <w:sz w:val="24"/>
          <w:szCs w:val="24"/>
        </w:rPr>
      </w:pPr>
      <w:r w:rsidRPr="00627A70">
        <w:rPr>
          <w:rFonts w:ascii="Times New Roman" w:hAnsi="Times New Roman" w:cs="Times New Roman"/>
          <w:b/>
          <w:sz w:val="24"/>
          <w:szCs w:val="24"/>
        </w:rPr>
        <w:t>Chevalier de Méré, Lettre à la duchesse de Lesdiguières (1655)</w:t>
      </w:r>
    </w:p>
    <w:p w:rsidR="00627A70" w:rsidRPr="00627A70" w:rsidRDefault="00627A70" w:rsidP="00627A70">
      <w:pPr>
        <w:pStyle w:val="Sansinterligne"/>
        <w:jc w:val="both"/>
        <w:rPr>
          <w:rFonts w:ascii="Times New Roman" w:hAnsi="Times New Roman" w:cs="Times New Roman"/>
          <w:i/>
          <w:sz w:val="24"/>
          <w:szCs w:val="24"/>
        </w:rPr>
      </w:pPr>
    </w:p>
    <w:p w:rsidR="00627A70" w:rsidRPr="00627A70" w:rsidRDefault="00627A70" w:rsidP="00627A70">
      <w:pPr>
        <w:pStyle w:val="Sansinterligne"/>
        <w:jc w:val="both"/>
        <w:rPr>
          <w:rFonts w:ascii="Times New Roman" w:hAnsi="Times New Roman" w:cs="Times New Roman"/>
          <w:i/>
          <w:sz w:val="24"/>
          <w:szCs w:val="24"/>
        </w:rPr>
      </w:pPr>
      <w:r w:rsidRPr="00627A70">
        <w:rPr>
          <w:rFonts w:ascii="Times New Roman" w:hAnsi="Times New Roman" w:cs="Times New Roman"/>
          <w:i/>
          <w:sz w:val="24"/>
          <w:szCs w:val="24"/>
        </w:rPr>
        <w:t>Dans une lettre à la duchesse de Lesdiguières, le chevalier de Méré, qui passe pour le type de "l'honnête homme" du XVIIe siècle, en définit l'idéal en ces termes.</w:t>
      </w:r>
    </w:p>
    <w:p w:rsidR="00627A70" w:rsidRPr="00627A70" w:rsidRDefault="00627A70" w:rsidP="00627A70">
      <w:pPr>
        <w:pStyle w:val="Sansinterligne"/>
        <w:jc w:val="both"/>
        <w:rPr>
          <w:rFonts w:ascii="Times New Roman" w:hAnsi="Times New Roman" w:cs="Times New Roman"/>
          <w:sz w:val="24"/>
          <w:szCs w:val="24"/>
        </w:rPr>
      </w:pPr>
    </w:p>
    <w:p w:rsidR="00627A70" w:rsidRPr="00627A70" w:rsidRDefault="00627A70" w:rsidP="00627A70">
      <w:pPr>
        <w:pStyle w:val="Sansinterligne"/>
        <w:ind w:firstLine="708"/>
        <w:jc w:val="both"/>
        <w:rPr>
          <w:rFonts w:ascii="Times New Roman" w:hAnsi="Times New Roman" w:cs="Times New Roman"/>
          <w:sz w:val="24"/>
          <w:szCs w:val="24"/>
        </w:rPr>
      </w:pPr>
      <w:r w:rsidRPr="00627A70">
        <w:rPr>
          <w:rFonts w:ascii="Times New Roman" w:hAnsi="Times New Roman" w:cs="Times New Roman"/>
          <w:sz w:val="24"/>
          <w:szCs w:val="24"/>
        </w:rPr>
        <w:t xml:space="preserve">Pour répondre à ce que vous me faites l'honneur de me demander, </w:t>
      </w:r>
      <w:r w:rsidRPr="00627A70">
        <w:rPr>
          <w:rFonts w:ascii="Times New Roman" w:hAnsi="Times New Roman" w:cs="Times New Roman"/>
          <w:sz w:val="24"/>
          <w:szCs w:val="24"/>
          <w:highlight w:val="green"/>
        </w:rPr>
        <w:t>il me semble que</w:t>
      </w:r>
      <w:r w:rsidRPr="00627A70">
        <w:rPr>
          <w:rFonts w:ascii="Times New Roman" w:hAnsi="Times New Roman" w:cs="Times New Roman"/>
          <w:sz w:val="24"/>
          <w:szCs w:val="24"/>
        </w:rPr>
        <w:t xml:space="preserve"> dans le dessein de se rendre honnête homme et d'en acquérir la </w:t>
      </w:r>
      <w:r w:rsidRPr="00627A70">
        <w:rPr>
          <w:rFonts w:ascii="Times New Roman" w:hAnsi="Times New Roman" w:cs="Times New Roman"/>
          <w:sz w:val="24"/>
          <w:szCs w:val="24"/>
          <w:highlight w:val="green"/>
        </w:rPr>
        <w:t>réputation</w:t>
      </w:r>
      <w:r w:rsidRPr="00627A70">
        <w:rPr>
          <w:rFonts w:ascii="Times New Roman" w:hAnsi="Times New Roman" w:cs="Times New Roman"/>
          <w:sz w:val="24"/>
          <w:szCs w:val="24"/>
        </w:rPr>
        <w:t xml:space="preserve">, le plus important consiste à </w:t>
      </w:r>
      <w:r w:rsidRPr="00627A70">
        <w:rPr>
          <w:rFonts w:ascii="Times New Roman" w:hAnsi="Times New Roman" w:cs="Times New Roman"/>
          <w:sz w:val="24"/>
          <w:szCs w:val="24"/>
          <w:highlight w:val="green"/>
        </w:rPr>
        <w:t>connaître en toutes les choses les meilleurs moyens de plaire, et de les savoir pratiquer</w:t>
      </w:r>
      <w:r w:rsidRPr="00627A70">
        <w:rPr>
          <w:rFonts w:ascii="Times New Roman" w:hAnsi="Times New Roman" w:cs="Times New Roman"/>
          <w:sz w:val="24"/>
          <w:szCs w:val="24"/>
        </w:rPr>
        <w:t xml:space="preserve">. Car ce n'est seulement que pour être agréable qu'il faut souhaiter d'être honnête homme, et qui en veut acquérir l'estime doit principalement songer à se faire aimer: en effet, on ne loue que bien sèchement ce qu'on n'aime pas, quelque bonne opinion qu'on en puisse avoir; et puis le mérite qui nous est cher nous paraît tout d'un autre prix que celui que nous haïssons. Je trouve qu'il sied de </w:t>
      </w:r>
      <w:r w:rsidRPr="00627A70">
        <w:rPr>
          <w:rFonts w:ascii="Times New Roman" w:hAnsi="Times New Roman" w:cs="Times New Roman"/>
          <w:sz w:val="24"/>
          <w:szCs w:val="24"/>
          <w:highlight w:val="green"/>
        </w:rPr>
        <w:t>se montrer</w:t>
      </w:r>
      <w:r w:rsidRPr="00627A70">
        <w:rPr>
          <w:rFonts w:ascii="Times New Roman" w:hAnsi="Times New Roman" w:cs="Times New Roman"/>
          <w:sz w:val="24"/>
          <w:szCs w:val="24"/>
        </w:rPr>
        <w:t xml:space="preserve"> d'une humeur douce, enjouée et même plaisante, autant que l'occasion, le génie et la bienséance le peuvent permettre; cette façon de procéder ouvre des entrées que l'air grave et sérieux ne donne pas et fait bien souvent qu'on s'émancipe au-dessus de sa volée et de bonne grâce. D'ailleurs on adresse volontiers ce qu'on dit d'agréable à des gens d'un accès facile et gai ; au lieu qu'on n'aborde que par contrainte une mine sombre et enfoncée : surtout il faut être hardi sous </w:t>
      </w:r>
      <w:r w:rsidRPr="00627A70">
        <w:rPr>
          <w:rFonts w:ascii="Times New Roman" w:hAnsi="Times New Roman" w:cs="Times New Roman"/>
          <w:sz w:val="24"/>
          <w:szCs w:val="24"/>
          <w:highlight w:val="green"/>
        </w:rPr>
        <w:t>une apparence</w:t>
      </w:r>
      <w:r w:rsidRPr="00627A70">
        <w:rPr>
          <w:rFonts w:ascii="Times New Roman" w:hAnsi="Times New Roman" w:cs="Times New Roman"/>
          <w:sz w:val="24"/>
          <w:szCs w:val="24"/>
        </w:rPr>
        <w:t xml:space="preserve"> modeste et oser presque tout ce qui doit réussir, sans craindre les événements. Le cœur n'est pas moins nécessaire que l'esprit pour être d'un commerce agréable, et </w:t>
      </w:r>
      <w:r w:rsidRPr="00627A70">
        <w:rPr>
          <w:rFonts w:ascii="Times New Roman" w:hAnsi="Times New Roman" w:cs="Times New Roman"/>
          <w:sz w:val="24"/>
          <w:szCs w:val="24"/>
          <w:highlight w:val="green"/>
        </w:rPr>
        <w:t>je ne crois pas</w:t>
      </w:r>
      <w:r w:rsidRPr="00627A70">
        <w:rPr>
          <w:rFonts w:ascii="Times New Roman" w:hAnsi="Times New Roman" w:cs="Times New Roman"/>
          <w:sz w:val="24"/>
          <w:szCs w:val="24"/>
        </w:rPr>
        <w:t xml:space="preserve"> qu'on puisse rencontrer un homme si accompli qui n'ait quelque défaut dans l'un ou dans l'autre.</w:t>
      </w:r>
    </w:p>
    <w:p w:rsidR="00627A70" w:rsidRPr="00627A70" w:rsidRDefault="00627A70" w:rsidP="00627A70">
      <w:pPr>
        <w:pStyle w:val="Sansinterligne"/>
        <w:ind w:firstLine="708"/>
        <w:jc w:val="both"/>
        <w:rPr>
          <w:rFonts w:ascii="Times New Roman" w:hAnsi="Times New Roman" w:cs="Times New Roman"/>
          <w:sz w:val="24"/>
          <w:szCs w:val="24"/>
        </w:rPr>
      </w:pPr>
      <w:r w:rsidRPr="00627A70">
        <w:rPr>
          <w:rFonts w:ascii="Times New Roman" w:hAnsi="Times New Roman" w:cs="Times New Roman"/>
          <w:sz w:val="24"/>
          <w:szCs w:val="24"/>
        </w:rPr>
        <w:t xml:space="preserve">Mais il y a de </w:t>
      </w:r>
      <w:r w:rsidRPr="007A71BC">
        <w:rPr>
          <w:rFonts w:ascii="Times New Roman" w:hAnsi="Times New Roman" w:cs="Times New Roman"/>
          <w:sz w:val="24"/>
          <w:szCs w:val="24"/>
          <w:highlight w:val="green"/>
        </w:rPr>
        <w:t>certains défauts dont l'honnêteté me semble toujours exempte</w:t>
      </w:r>
      <w:r w:rsidRPr="00627A70">
        <w:rPr>
          <w:rFonts w:ascii="Times New Roman" w:hAnsi="Times New Roman" w:cs="Times New Roman"/>
          <w:sz w:val="24"/>
          <w:szCs w:val="24"/>
        </w:rPr>
        <w:t xml:space="preserve">, et </w:t>
      </w:r>
      <w:r w:rsidRPr="00627A70">
        <w:rPr>
          <w:rFonts w:ascii="Times New Roman" w:hAnsi="Times New Roman" w:cs="Times New Roman"/>
          <w:sz w:val="24"/>
          <w:szCs w:val="24"/>
          <w:highlight w:val="green"/>
        </w:rPr>
        <w:t>je trouve</w:t>
      </w:r>
      <w:r w:rsidRPr="00627A70">
        <w:rPr>
          <w:rFonts w:ascii="Times New Roman" w:hAnsi="Times New Roman" w:cs="Times New Roman"/>
          <w:sz w:val="24"/>
          <w:szCs w:val="24"/>
        </w:rPr>
        <w:t xml:space="preserve"> qu'</w:t>
      </w:r>
      <w:r w:rsidRPr="007A71BC">
        <w:rPr>
          <w:rFonts w:ascii="Times New Roman" w:hAnsi="Times New Roman" w:cs="Times New Roman"/>
          <w:sz w:val="24"/>
          <w:szCs w:val="24"/>
          <w:highlight w:val="green"/>
        </w:rPr>
        <w:t>il est bon de les remarquer afin de les connaître plus aisément</w:t>
      </w:r>
      <w:r w:rsidRPr="00627A70">
        <w:rPr>
          <w:rFonts w:ascii="Times New Roman" w:hAnsi="Times New Roman" w:cs="Times New Roman"/>
          <w:sz w:val="24"/>
          <w:szCs w:val="24"/>
        </w:rPr>
        <w:t xml:space="preserve"> ; car, outre qu'elle ne les a jamais, on les voit quasi partout où elle n'est point: </w:t>
      </w:r>
      <w:r w:rsidRPr="007A71BC">
        <w:rPr>
          <w:rFonts w:ascii="Times New Roman" w:hAnsi="Times New Roman" w:cs="Times New Roman"/>
          <w:sz w:val="24"/>
          <w:szCs w:val="24"/>
          <w:highlight w:val="green"/>
        </w:rPr>
        <w:t>comme l'injustice, la vanité</w:t>
      </w:r>
      <w:r w:rsidRPr="00627A70">
        <w:rPr>
          <w:rFonts w:ascii="Times New Roman" w:hAnsi="Times New Roman" w:cs="Times New Roman"/>
          <w:sz w:val="24"/>
          <w:szCs w:val="24"/>
        </w:rPr>
        <w:t xml:space="preserve">, l'avarice, l'ingratitude, la bassesse, le mauvais goût, ne pas être épuré, l'ail' grossier et peu noble, l'air qui sent le Palais, la bourgeoisie, la province et les affaires, la façon de procéder qui s'attache trop aux coutumes et qui ne voit rien de meilleur; dire des équivoques, des quolibets, et tout ce qui vient d'un esprit mal fait, estimer plus la fortune que le mérite, se vouloir mettre en honneur par de faux moyens et de lâches flatteries, être dur et sans complaisance, préférer en tout ses intérêts à ceux de ses meilleurs amis, être fourbe ou menteur, chercher les apparences plutôt que la vérité, prendre mal son temps et ses mesures, être dupe et se connaître mal en gens, être sujet à s'encanailler, et même avec les gens de la plus haute volée, souffrir sans ressentiment l'injustice et les avanies, n'en pas garantir les faibles quand on peut, et se mettre toujours du parti des plus forts, mais principalement n'avoir pas ce je ne sais quoi de noble et d'exquis qui élève un honnête homme </w:t>
      </w:r>
      <w:r w:rsidRPr="00F2473A">
        <w:rPr>
          <w:rFonts w:ascii="Times New Roman" w:hAnsi="Times New Roman" w:cs="Times New Roman"/>
          <w:sz w:val="24"/>
          <w:szCs w:val="24"/>
          <w:highlight w:val="green"/>
        </w:rPr>
        <w:t>au-dessus d'un autre honnête homme</w:t>
      </w:r>
      <w:r w:rsidRPr="00627A70">
        <w:rPr>
          <w:rFonts w:ascii="Times New Roman" w:hAnsi="Times New Roman" w:cs="Times New Roman"/>
          <w:sz w:val="24"/>
          <w:szCs w:val="24"/>
        </w:rPr>
        <w:t>.</w:t>
      </w:r>
    </w:p>
    <w:p w:rsidR="00627A70" w:rsidRPr="00627A70" w:rsidRDefault="00627A70" w:rsidP="00627A70">
      <w:pPr>
        <w:pStyle w:val="Sansinterligne"/>
        <w:jc w:val="both"/>
        <w:rPr>
          <w:rFonts w:ascii="Garamond" w:hAnsi="Garamond"/>
          <w:sz w:val="24"/>
          <w:szCs w:val="24"/>
        </w:rPr>
      </w:pPr>
    </w:p>
    <w:p w:rsidR="008D6550" w:rsidRDefault="008D6550">
      <w:pPr>
        <w:spacing w:after="160" w:line="259" w:lineRule="auto"/>
      </w:pPr>
      <w:r>
        <w:br w:type="page"/>
      </w:r>
    </w:p>
    <w:p w:rsidR="00AD354C" w:rsidRPr="00627A70" w:rsidRDefault="00AD354C" w:rsidP="00AD354C">
      <w:pPr>
        <w:rPr>
          <w:b/>
          <w:bCs/>
          <w:szCs w:val="24"/>
          <w:u w:val="single"/>
        </w:rPr>
      </w:pPr>
      <w:r w:rsidRPr="00627A70">
        <w:rPr>
          <w:b/>
          <w:bCs/>
          <w:szCs w:val="24"/>
          <w:u w:val="single"/>
        </w:rPr>
        <w:lastRenderedPageBreak/>
        <w:t>Intro :</w:t>
      </w:r>
    </w:p>
    <w:p w:rsidR="00AD354C" w:rsidRPr="00627A70" w:rsidRDefault="00AD354C" w:rsidP="00AD354C">
      <w:pPr>
        <w:rPr>
          <w:szCs w:val="24"/>
        </w:rPr>
      </w:pPr>
      <w:r w:rsidRPr="00627A70">
        <w:rPr>
          <w:b/>
          <w:bCs/>
          <w:szCs w:val="24"/>
        </w:rPr>
        <w:t>Mouvement :</w:t>
      </w:r>
      <w:r w:rsidRPr="00627A70">
        <w:rPr>
          <w:szCs w:val="24"/>
        </w:rPr>
        <w:t xml:space="preserve"> préciosité</w:t>
      </w:r>
    </w:p>
    <w:p w:rsidR="00AD354C" w:rsidRPr="00627A70" w:rsidRDefault="00AD354C" w:rsidP="00AD354C">
      <w:pPr>
        <w:tabs>
          <w:tab w:val="left" w:pos="1905"/>
        </w:tabs>
        <w:rPr>
          <w:szCs w:val="24"/>
        </w:rPr>
      </w:pPr>
      <w:r w:rsidRPr="00627A70">
        <w:rPr>
          <w:b/>
          <w:bCs/>
          <w:szCs w:val="24"/>
        </w:rPr>
        <w:t>Auteur :</w:t>
      </w:r>
      <w:r w:rsidRPr="00627A70">
        <w:rPr>
          <w:szCs w:val="24"/>
        </w:rPr>
        <w:t xml:space="preserve"> </w:t>
      </w:r>
      <w:r w:rsidR="00E22EE3" w:rsidRPr="00627A70">
        <w:rPr>
          <w:szCs w:val="24"/>
        </w:rPr>
        <w:t>Le chevalier de Méré</w:t>
      </w:r>
    </w:p>
    <w:p w:rsidR="00AD354C" w:rsidRPr="00627A70" w:rsidRDefault="00AD354C" w:rsidP="00AD354C">
      <w:pPr>
        <w:rPr>
          <w:szCs w:val="24"/>
        </w:rPr>
      </w:pPr>
      <w:r w:rsidRPr="00627A70">
        <w:rPr>
          <w:b/>
          <w:bCs/>
          <w:szCs w:val="24"/>
        </w:rPr>
        <w:t>Œuvre :</w:t>
      </w:r>
      <w:r w:rsidRPr="00627A70">
        <w:rPr>
          <w:szCs w:val="24"/>
        </w:rPr>
        <w:t xml:space="preserve"> </w:t>
      </w:r>
      <w:r w:rsidR="00E22EE3" w:rsidRPr="00627A70">
        <w:rPr>
          <w:szCs w:val="24"/>
        </w:rPr>
        <w:t>Un individu idéal : « l’honnête homme »</w:t>
      </w:r>
    </w:p>
    <w:p w:rsidR="00AD354C" w:rsidRPr="00627A70" w:rsidRDefault="00AD354C" w:rsidP="00AD354C">
      <w:pPr>
        <w:rPr>
          <w:szCs w:val="24"/>
        </w:rPr>
      </w:pPr>
      <w:r w:rsidRPr="00627A70">
        <w:rPr>
          <w:b/>
          <w:bCs/>
          <w:szCs w:val="24"/>
        </w:rPr>
        <w:t>Extrait :</w:t>
      </w:r>
      <w:r w:rsidRPr="00627A70">
        <w:rPr>
          <w:szCs w:val="24"/>
        </w:rPr>
        <w:t xml:space="preserve"> </w:t>
      </w:r>
      <w:r w:rsidR="00E22EE3" w:rsidRPr="00627A70">
        <w:rPr>
          <w:szCs w:val="24"/>
        </w:rPr>
        <w:t>lettre à la duchesse de Lesdiguières (1655)</w:t>
      </w:r>
    </w:p>
    <w:p w:rsidR="008D6550" w:rsidRPr="00627A70" w:rsidRDefault="008D6550" w:rsidP="008D6550">
      <w:pPr>
        <w:rPr>
          <w:szCs w:val="24"/>
        </w:rPr>
      </w:pPr>
    </w:p>
    <w:p w:rsidR="008D6550" w:rsidRPr="00627A70" w:rsidRDefault="008D6550" w:rsidP="008D6550">
      <w:pPr>
        <w:rPr>
          <w:color w:val="FF0000"/>
          <w:szCs w:val="24"/>
        </w:rPr>
      </w:pPr>
      <w:r w:rsidRPr="00627A70">
        <w:rPr>
          <w:color w:val="FF0000"/>
          <w:szCs w:val="24"/>
          <w:u w:val="thick"/>
        </w:rPr>
        <w:t>Problématique :</w:t>
      </w:r>
      <w:r w:rsidRPr="00627A70">
        <w:rPr>
          <w:color w:val="FF0000"/>
          <w:szCs w:val="24"/>
        </w:rPr>
        <w:t xml:space="preserve"> </w:t>
      </w:r>
    </w:p>
    <w:p w:rsidR="008D6550" w:rsidRPr="00627A70" w:rsidRDefault="008D6550" w:rsidP="008D6550">
      <w:pPr>
        <w:rPr>
          <w:szCs w:val="24"/>
        </w:rPr>
      </w:pPr>
    </w:p>
    <w:p w:rsidR="008D6550" w:rsidRPr="00627A70" w:rsidRDefault="008D6550" w:rsidP="008D6550">
      <w:pPr>
        <w:rPr>
          <w:szCs w:val="24"/>
        </w:rPr>
      </w:pPr>
      <w:r w:rsidRPr="00627A70">
        <w:rPr>
          <w:szCs w:val="24"/>
        </w:rPr>
        <w:t>Plan :</w:t>
      </w:r>
    </w:p>
    <w:p w:rsidR="008D6550" w:rsidRPr="00627A70" w:rsidRDefault="00E22EE3" w:rsidP="008D6550">
      <w:pPr>
        <w:pStyle w:val="Paragraphedeliste"/>
        <w:numPr>
          <w:ilvl w:val="0"/>
          <w:numId w:val="1"/>
        </w:numPr>
        <w:rPr>
          <w:szCs w:val="24"/>
        </w:rPr>
      </w:pPr>
      <w:r w:rsidRPr="00627A70">
        <w:rPr>
          <w:szCs w:val="24"/>
        </w:rPr>
        <w:t>Une lettre didactique : comment devenir honnête homme ?</w:t>
      </w:r>
    </w:p>
    <w:p w:rsidR="008D6550" w:rsidRPr="00627A70" w:rsidRDefault="00E22EE3" w:rsidP="008D6550">
      <w:pPr>
        <w:pStyle w:val="Paragraphedeliste"/>
        <w:numPr>
          <w:ilvl w:val="0"/>
          <w:numId w:val="1"/>
        </w:numPr>
        <w:rPr>
          <w:szCs w:val="24"/>
        </w:rPr>
      </w:pPr>
      <w:r w:rsidRPr="00627A70">
        <w:rPr>
          <w:szCs w:val="24"/>
        </w:rPr>
        <w:t xml:space="preserve">Une définition par la négative : les défauts que n’a pas l’honnête homme. </w:t>
      </w:r>
    </w:p>
    <w:p w:rsidR="008D6550" w:rsidRPr="00627A70" w:rsidRDefault="008D6550" w:rsidP="008D6550">
      <w:pPr>
        <w:rPr>
          <w:szCs w:val="24"/>
        </w:rPr>
      </w:pPr>
      <w:r w:rsidRPr="00627A70">
        <w:rPr>
          <w:szCs w:val="24"/>
        </w:rPr>
        <w:t>Développement :</w:t>
      </w:r>
    </w:p>
    <w:p w:rsidR="008D6550" w:rsidRPr="00627A70" w:rsidRDefault="00E22EE3" w:rsidP="008D6550">
      <w:pPr>
        <w:pStyle w:val="Paragraphedeliste"/>
        <w:numPr>
          <w:ilvl w:val="0"/>
          <w:numId w:val="2"/>
        </w:numPr>
        <w:ind w:left="709"/>
        <w:rPr>
          <w:szCs w:val="24"/>
        </w:rPr>
      </w:pPr>
      <w:r w:rsidRPr="00627A70">
        <w:rPr>
          <w:szCs w:val="24"/>
        </w:rPr>
        <w:t>Une lettre didactique : comment devenir honnête homme ?</w:t>
      </w:r>
    </w:p>
    <w:p w:rsidR="008D6550" w:rsidRPr="00627A70" w:rsidRDefault="008F466D" w:rsidP="008D6550">
      <w:pPr>
        <w:pStyle w:val="Paragraphedeliste"/>
        <w:numPr>
          <w:ilvl w:val="0"/>
          <w:numId w:val="3"/>
        </w:numPr>
        <w:rPr>
          <w:szCs w:val="24"/>
        </w:rPr>
      </w:pPr>
      <w:r w:rsidRPr="00627A70">
        <w:rPr>
          <w:szCs w:val="24"/>
        </w:rPr>
        <w:t>« </w:t>
      </w:r>
      <w:r w:rsidR="00627A70" w:rsidRPr="00627A70">
        <w:rPr>
          <w:szCs w:val="24"/>
        </w:rPr>
        <w:t>connaître en toutes les choses les meilleurs moyens de plaire, et de les savoir pratiquer</w:t>
      </w:r>
      <w:r w:rsidR="005D0D62" w:rsidRPr="00627A70">
        <w:rPr>
          <w:szCs w:val="24"/>
        </w:rPr>
        <w:t> » : Hyperbole : L’honnête homme est celui qui maitrise l’art de vivre en société. C’est un courtisant qui sait se faire aimer.</w:t>
      </w:r>
    </w:p>
    <w:p w:rsidR="008D6550" w:rsidRPr="00627A70" w:rsidRDefault="005D0D62" w:rsidP="008D6550">
      <w:pPr>
        <w:pStyle w:val="Paragraphedeliste"/>
        <w:numPr>
          <w:ilvl w:val="0"/>
          <w:numId w:val="3"/>
        </w:numPr>
        <w:rPr>
          <w:szCs w:val="24"/>
        </w:rPr>
      </w:pPr>
      <w:r w:rsidRPr="00627A70">
        <w:rPr>
          <w:szCs w:val="24"/>
        </w:rPr>
        <w:t xml:space="preserve">« réputation », « se montrer », « une apparence » : Champ lexical du paraître : l’honnête homme est un idéal aristocratique. Ce </w:t>
      </w:r>
      <w:r w:rsidR="003E2A84" w:rsidRPr="00627A70">
        <w:rPr>
          <w:szCs w:val="24"/>
        </w:rPr>
        <w:t>souci</w:t>
      </w:r>
      <w:r w:rsidRPr="00627A70">
        <w:rPr>
          <w:szCs w:val="24"/>
        </w:rPr>
        <w:t xml:space="preserve"> de l’apparence n’est pas de l’affectation. Il ne cherche pas à paraître ce qu’il n’est pas. Il s’agit de briller naturellement en société.</w:t>
      </w:r>
    </w:p>
    <w:p w:rsidR="008D6550" w:rsidRPr="00627A70" w:rsidRDefault="005D0D62" w:rsidP="008D6550">
      <w:pPr>
        <w:pStyle w:val="Paragraphedeliste"/>
        <w:numPr>
          <w:ilvl w:val="0"/>
          <w:numId w:val="3"/>
        </w:numPr>
        <w:rPr>
          <w:szCs w:val="24"/>
        </w:rPr>
      </w:pPr>
      <w:r w:rsidRPr="00627A70">
        <w:rPr>
          <w:szCs w:val="24"/>
        </w:rPr>
        <w:t>« Il me semble que »,</w:t>
      </w:r>
      <w:r w:rsidR="00627A70">
        <w:rPr>
          <w:szCs w:val="24"/>
        </w:rPr>
        <w:t>« </w:t>
      </w:r>
      <w:r w:rsidRPr="00627A70">
        <w:rPr>
          <w:szCs w:val="24"/>
        </w:rPr>
        <w:t>je trouve », « je ne crois pas » : Modalisateur/Pronom de la première personne du singulier : La définition que donne Méré de la notion d’</w:t>
      </w:r>
      <w:r w:rsidR="00535661" w:rsidRPr="00627A70">
        <w:rPr>
          <w:szCs w:val="24"/>
        </w:rPr>
        <w:t>« </w:t>
      </w:r>
      <w:r w:rsidRPr="00627A70">
        <w:rPr>
          <w:szCs w:val="24"/>
        </w:rPr>
        <w:t xml:space="preserve">honnête homme » est un </w:t>
      </w:r>
      <w:r w:rsidR="00535661" w:rsidRPr="00627A70">
        <w:rPr>
          <w:szCs w:val="24"/>
        </w:rPr>
        <w:t>point de vue personnel. Alors que d’autres insistent sur l’aspect moral de l’honnête homme, Méré n fait un être sociable ayant développé un art de plaire et de vivre en société.</w:t>
      </w:r>
    </w:p>
    <w:p w:rsidR="008D6550" w:rsidRPr="00627A70" w:rsidRDefault="00E22EE3" w:rsidP="008D6550">
      <w:pPr>
        <w:pStyle w:val="Paragraphedeliste"/>
        <w:numPr>
          <w:ilvl w:val="0"/>
          <w:numId w:val="2"/>
        </w:numPr>
        <w:ind w:left="709"/>
        <w:rPr>
          <w:szCs w:val="24"/>
        </w:rPr>
      </w:pPr>
      <w:r w:rsidRPr="00627A70">
        <w:rPr>
          <w:szCs w:val="24"/>
        </w:rPr>
        <w:t>Une définition par la négative : les défauts que n’a pas l’honnête homme.</w:t>
      </w:r>
    </w:p>
    <w:p w:rsidR="00412A4A" w:rsidRPr="00627A70" w:rsidRDefault="007103AC" w:rsidP="008D6550">
      <w:pPr>
        <w:pStyle w:val="Paragraphedeliste"/>
        <w:numPr>
          <w:ilvl w:val="0"/>
          <w:numId w:val="3"/>
        </w:numPr>
        <w:rPr>
          <w:szCs w:val="24"/>
        </w:rPr>
      </w:pPr>
      <w:r w:rsidRPr="00627A70">
        <w:rPr>
          <w:szCs w:val="24"/>
        </w:rPr>
        <w:t>« </w:t>
      </w:r>
      <w:r w:rsidR="00412A4A" w:rsidRPr="00627A70">
        <w:rPr>
          <w:szCs w:val="24"/>
        </w:rPr>
        <w:t>Il est bon de les remarquer afin de les connaître plus aisément</w:t>
      </w:r>
      <w:r w:rsidRPr="00627A70">
        <w:rPr>
          <w:szCs w:val="24"/>
        </w:rPr>
        <w:t> » : Lexique de la transparence : souci de transparence peut rappeler l’éducation de Mme de Chartres envers sa fille dans le roman de madame de la Fayette. Elle ne veut rien lui cacher. Afin de devenir meilleur nécessité d’avoir une bonne connaissance de ce qu’il faut éviter. Ignore</w:t>
      </w:r>
      <w:r w:rsidR="003F413E" w:rsidRPr="00627A70">
        <w:rPr>
          <w:szCs w:val="24"/>
        </w:rPr>
        <w:t>r</w:t>
      </w:r>
      <w:r w:rsidRPr="00627A70">
        <w:rPr>
          <w:szCs w:val="24"/>
        </w:rPr>
        <w:t xml:space="preserve"> ces défauts = risquer d’en faire les siens.</w:t>
      </w:r>
    </w:p>
    <w:p w:rsidR="00412A4A" w:rsidRPr="00627A70" w:rsidRDefault="00D47BF0" w:rsidP="008D6550">
      <w:pPr>
        <w:pStyle w:val="Paragraphedeliste"/>
        <w:numPr>
          <w:ilvl w:val="0"/>
          <w:numId w:val="3"/>
        </w:numPr>
        <w:rPr>
          <w:szCs w:val="24"/>
        </w:rPr>
      </w:pPr>
      <w:r w:rsidRPr="00627A70">
        <w:rPr>
          <w:szCs w:val="24"/>
        </w:rPr>
        <w:t>« </w:t>
      </w:r>
      <w:r w:rsidR="007A71BC" w:rsidRPr="00627A70">
        <w:rPr>
          <w:szCs w:val="24"/>
        </w:rPr>
        <w:t>certains défauts dont l'honnêteté me semble toujours exempte</w:t>
      </w:r>
      <w:r w:rsidR="007103AC" w:rsidRPr="00627A70">
        <w:rPr>
          <w:szCs w:val="24"/>
        </w:rPr>
        <w:t> », « elle ne els a jamais », « on les voit partout où elle n’est point » : Personnification de l’honnêteté/formes négatives : Cette personnification +++ importance à la notion d’honnête homme/ honnêteté</w:t>
      </w:r>
      <w:r w:rsidRPr="00627A70">
        <w:rPr>
          <w:szCs w:val="24"/>
        </w:rPr>
        <w:t xml:space="preserve"> </w:t>
      </w:r>
      <w:r w:rsidRPr="00627A70">
        <w:rPr>
          <w:szCs w:val="24"/>
        </w:rPr>
        <w:sym w:font="Wingdings" w:char="F0E0"/>
      </w:r>
      <w:r w:rsidRPr="00627A70">
        <w:rPr>
          <w:szCs w:val="24"/>
        </w:rPr>
        <w:t xml:space="preserve"> forme de perfection.</w:t>
      </w:r>
    </w:p>
    <w:p w:rsidR="008D6550" w:rsidRPr="00627A70" w:rsidRDefault="00412A4A" w:rsidP="008D6550">
      <w:pPr>
        <w:pStyle w:val="Paragraphedeliste"/>
        <w:numPr>
          <w:ilvl w:val="0"/>
          <w:numId w:val="3"/>
        </w:numPr>
        <w:rPr>
          <w:szCs w:val="24"/>
        </w:rPr>
      </w:pPr>
      <w:r w:rsidRPr="00627A70">
        <w:rPr>
          <w:szCs w:val="24"/>
        </w:rPr>
        <w:t>« </w:t>
      </w:r>
      <w:r w:rsidR="007A71BC" w:rsidRPr="00627A70">
        <w:rPr>
          <w:szCs w:val="24"/>
        </w:rPr>
        <w:t>comme l'injustice, la vanité</w:t>
      </w:r>
      <w:r w:rsidRPr="00627A70">
        <w:rPr>
          <w:szCs w:val="24"/>
        </w:rPr>
        <w:t xml:space="preserve"> (…) </w:t>
      </w:r>
      <w:r w:rsidR="00F2473A" w:rsidRPr="00627A70">
        <w:rPr>
          <w:szCs w:val="24"/>
        </w:rPr>
        <w:t>au-dessus d'un autre honnête homme</w:t>
      </w:r>
      <w:bookmarkStart w:id="0" w:name="_GoBack"/>
      <w:bookmarkEnd w:id="0"/>
      <w:r w:rsidRPr="00627A70">
        <w:rPr>
          <w:szCs w:val="24"/>
        </w:rPr>
        <w:t xml:space="preserve"> » : Très longue énumération. Un paragraphe = une seule  phrase. : Cette liste très longue des défauts que ne possède pas l’honnête homme souligne la difficulté d’atteindre cet idéal. </w:t>
      </w:r>
    </w:p>
    <w:p w:rsidR="008D6550" w:rsidRPr="00627A70" w:rsidRDefault="008D6550" w:rsidP="008D6550">
      <w:pPr>
        <w:rPr>
          <w:szCs w:val="24"/>
        </w:rPr>
      </w:pPr>
      <w:r w:rsidRPr="00627A70">
        <w:rPr>
          <w:szCs w:val="24"/>
        </w:rPr>
        <w:t>Ouverture :</w:t>
      </w:r>
    </w:p>
    <w:p w:rsidR="008D6550" w:rsidRPr="00627A70" w:rsidRDefault="00412A4A" w:rsidP="008D6550">
      <w:pPr>
        <w:pStyle w:val="Paragraphedeliste"/>
        <w:numPr>
          <w:ilvl w:val="0"/>
          <w:numId w:val="3"/>
        </w:numPr>
        <w:rPr>
          <w:szCs w:val="24"/>
        </w:rPr>
      </w:pPr>
      <w:r w:rsidRPr="00627A70">
        <w:rPr>
          <w:szCs w:val="24"/>
        </w:rPr>
        <w:t>Comment a évolué la notion d’honnête homme depuis la Renaissance ?</w:t>
      </w:r>
    </w:p>
    <w:p w:rsidR="0070443F" w:rsidRDefault="0070443F"/>
    <w:sectPr w:rsidR="0070443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7F2" w:rsidRDefault="001A07F2" w:rsidP="008D6550">
      <w:r>
        <w:separator/>
      </w:r>
    </w:p>
  </w:endnote>
  <w:endnote w:type="continuationSeparator" w:id="0">
    <w:p w:rsidR="001A07F2" w:rsidRDefault="001A07F2" w:rsidP="008D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446242"/>
      <w:docPartObj>
        <w:docPartGallery w:val="Page Numbers (Bottom of Page)"/>
        <w:docPartUnique/>
      </w:docPartObj>
    </w:sdtPr>
    <w:sdtEndPr/>
    <w:sdtContent>
      <w:p w:rsidR="008D6550" w:rsidRDefault="008D6550">
        <w:pPr>
          <w:pStyle w:val="Pieddepage"/>
        </w:pPr>
        <w:r>
          <w:rPr>
            <w:noProof/>
          </w:rPr>
          <mc:AlternateContent>
            <mc:Choice Requires="wps">
              <w:drawing>
                <wp:anchor distT="0" distB="0" distL="114300" distR="114300" simplePos="0" relativeHeight="251659264" behindDoc="0" locked="0" layoutInCell="0" allowOverlap="1" wp14:anchorId="08E4521A" wp14:editId="10C4C157">
                  <wp:simplePos x="0" y="0"/>
                  <wp:positionH relativeFrom="rightMargin">
                    <wp:posOffset>11748</wp:posOffset>
                  </wp:positionH>
                  <wp:positionV relativeFrom="bottomMargin">
                    <wp:posOffset>70803</wp:posOffset>
                  </wp:positionV>
                  <wp:extent cx="423862" cy="323850"/>
                  <wp:effectExtent l="0" t="0" r="1460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 cy="323850"/>
                          </a:xfrm>
                          <a:prstGeom prst="foldedCorner">
                            <a:avLst>
                              <a:gd name="adj" fmla="val 34560"/>
                            </a:avLst>
                          </a:prstGeom>
                          <a:solidFill>
                            <a:srgbClr val="FFFFFF"/>
                          </a:solidFill>
                          <a:ln w="3175">
                            <a:solidFill>
                              <a:srgbClr val="808080"/>
                            </a:solidFill>
                            <a:round/>
                            <a:headEnd/>
                            <a:tailEnd/>
                          </a:ln>
                        </wps:spPr>
                        <wps:txbx>
                          <w:txbxContent>
                            <w:p w:rsidR="008D6550" w:rsidRDefault="008D6550">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4521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33.35pt;height:2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" o:allowincell="f" adj="14135" strokecolor="gray" strokeweight=".25pt">
                  <v:textbox>
                    <w:txbxContent>
                      <w:p w:rsidR="008D6550" w:rsidRDefault="008D6550">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7F2" w:rsidRDefault="001A07F2" w:rsidP="008D6550">
      <w:r>
        <w:separator/>
      </w:r>
    </w:p>
  </w:footnote>
  <w:footnote w:type="continuationSeparator" w:id="0">
    <w:p w:rsidR="001A07F2" w:rsidRDefault="001A07F2" w:rsidP="008D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550" w:rsidRDefault="008D6550">
    <w:pPr>
      <w:pStyle w:val="En-tte"/>
    </w:pPr>
    <w:r>
      <w:t>Letellier Henry 1</w:t>
    </w:r>
    <w:r w:rsidRPr="002E2F9F">
      <w:rPr>
        <w:vertAlign w:val="superscript"/>
      </w:rPr>
      <w:t>ère</w:t>
    </w:r>
    <w:r>
      <w:t xml:space="preserve"> G3</w:t>
    </w:r>
    <w:r>
      <w:tab/>
      <w:t>Français</w:t>
    </w:r>
    <w:r>
      <w:tab/>
    </w:r>
    <w:sdt>
      <w:sdtPr>
        <w:id w:val="-1601483342"/>
        <w:placeholder/>
        <w:date w:fullDate="2019-11-04T00:00:00Z">
          <w:dateFormat w:val="dd/MM/yyyy"/>
          <w:lid w:val="fr-FR"/>
          <w:storeMappedDataAs w:val="dateTime"/>
          <w:calendar w:val="gregorian"/>
        </w:date>
      </w:sdtPr>
      <w:sdtEndPr/>
      <w:sdtContent>
        <w:r>
          <w:t>04/11/2019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73AC"/>
    <w:multiLevelType w:val="hybridMultilevel"/>
    <w:tmpl w:val="B8C61424"/>
    <w:lvl w:ilvl="0" w:tplc="9AA08E0A">
      <w:start w:val="1"/>
      <w:numFmt w:val="upperRoman"/>
      <w:lvlText w:val="%1)"/>
      <w:lvlJc w:val="left"/>
      <w:pPr>
        <w:ind w:left="1425" w:hanging="72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1" w15:restartNumberingAfterBreak="0">
    <w:nsid w:val="57291406"/>
    <w:multiLevelType w:val="hybridMultilevel"/>
    <w:tmpl w:val="E244ECA4"/>
    <w:lvl w:ilvl="0" w:tplc="D0B8E016">
      <w:start w:val="1"/>
      <w:numFmt w:val="bullet"/>
      <w:lvlText w:val=""/>
      <w:lvlJc w:val="left"/>
      <w:pPr>
        <w:ind w:left="720" w:hanging="360"/>
      </w:pPr>
      <w:rPr>
        <w:rFonts w:ascii="Symbol" w:hAnsi="Symbol"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F7575EC"/>
    <w:multiLevelType w:val="hybridMultilevel"/>
    <w:tmpl w:val="D3002F1C"/>
    <w:lvl w:ilvl="0" w:tplc="E21A84F0">
      <w:start w:val="1"/>
      <w:numFmt w:val="upperRoman"/>
      <w:lvlText w:val="%1)"/>
      <w:lvlJc w:val="left"/>
      <w:pPr>
        <w:ind w:left="1080" w:hanging="720"/>
      </w:pPr>
    </w:lvl>
    <w:lvl w:ilvl="1" w:tplc="AD264138">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trA0sTQxsbS0MDZW0lEKTi0uzszPAykwqgUAqRfrGywAAAA="/>
  </w:docVars>
  <w:rsids>
    <w:rsidRoot w:val="00EB4198"/>
    <w:rsid w:val="00115C1F"/>
    <w:rsid w:val="00136DB6"/>
    <w:rsid w:val="001A07F2"/>
    <w:rsid w:val="003E2A84"/>
    <w:rsid w:val="003F413E"/>
    <w:rsid w:val="00412A4A"/>
    <w:rsid w:val="00535661"/>
    <w:rsid w:val="005D0D62"/>
    <w:rsid w:val="00627A70"/>
    <w:rsid w:val="0070443F"/>
    <w:rsid w:val="007103AC"/>
    <w:rsid w:val="007A71BC"/>
    <w:rsid w:val="008D6550"/>
    <w:rsid w:val="008F466D"/>
    <w:rsid w:val="00A73A62"/>
    <w:rsid w:val="00AD354C"/>
    <w:rsid w:val="00D47BF0"/>
    <w:rsid w:val="00E22EE3"/>
    <w:rsid w:val="00EB4198"/>
    <w:rsid w:val="00F2473A"/>
    <w:rsid w:val="00F8220A"/>
    <w:rsid w:val="00F8282D"/>
    <w:rsid w:val="00FA7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E448"/>
  <w15:chartTrackingRefBased/>
  <w15:docId w15:val="{DCBFFBF8-2513-4779-9556-A0712F49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6550"/>
    <w:pPr>
      <w:ind w:left="720"/>
      <w:contextualSpacing/>
    </w:pPr>
  </w:style>
  <w:style w:type="paragraph" w:styleId="En-tte">
    <w:name w:val="header"/>
    <w:basedOn w:val="Normal"/>
    <w:link w:val="En-tteCar"/>
    <w:uiPriority w:val="99"/>
    <w:unhideWhenUsed/>
    <w:rsid w:val="008D6550"/>
    <w:pPr>
      <w:tabs>
        <w:tab w:val="center" w:pos="4536"/>
        <w:tab w:val="right" w:pos="9072"/>
      </w:tabs>
    </w:pPr>
  </w:style>
  <w:style w:type="character" w:customStyle="1" w:styleId="En-tteCar">
    <w:name w:val="En-tête Car"/>
    <w:basedOn w:val="Policepardfaut"/>
    <w:link w:val="En-tte"/>
    <w:uiPriority w:val="99"/>
    <w:rsid w:val="008D6550"/>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8D6550"/>
    <w:pPr>
      <w:tabs>
        <w:tab w:val="center" w:pos="4536"/>
        <w:tab w:val="right" w:pos="9072"/>
      </w:tabs>
    </w:pPr>
  </w:style>
  <w:style w:type="character" w:customStyle="1" w:styleId="PieddepageCar">
    <w:name w:val="Pied de page Car"/>
    <w:basedOn w:val="Policepardfaut"/>
    <w:link w:val="Pieddepage"/>
    <w:uiPriority w:val="99"/>
    <w:rsid w:val="008D6550"/>
    <w:rPr>
      <w:rFonts w:ascii="Times New Roman" w:hAnsi="Times New Roman" w:cs="Times New Roman"/>
      <w:color w:val="000000"/>
      <w:kern w:val="28"/>
      <w:sz w:val="24"/>
      <w:szCs w:val="20"/>
      <w:lang w:eastAsia="fr-FR"/>
      <w14:ligatures w14:val="standard"/>
      <w14:cntxtAlts/>
    </w:rPr>
  </w:style>
  <w:style w:type="character" w:styleId="Textedelespacerserv">
    <w:name w:val="Placeholder Text"/>
    <w:basedOn w:val="Policepardfaut"/>
    <w:uiPriority w:val="99"/>
    <w:semiHidden/>
    <w:rsid w:val="00136DB6"/>
    <w:rPr>
      <w:color w:val="808080"/>
    </w:rPr>
  </w:style>
  <w:style w:type="paragraph" w:styleId="Sansinterligne">
    <w:name w:val="No Spacing"/>
    <w:uiPriority w:val="1"/>
    <w:qFormat/>
    <w:rsid w:val="00627A70"/>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69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Fran&#231;ais\1&#232;re%20G6\Chap%201\fiche\Mod&#232;le%20de%20base%20pour%20faire%20les%20fiches%20de%20Madame%20Sapielack.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 de base pour faire les fiches de Madame Sapielack.dotm</Template>
  <TotalTime>62</TotalTime>
  <Pages>2</Pages>
  <Words>821</Words>
  <Characters>4521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2020-01-05T10:32:00Z</dcterms:created>
  <dcterms:modified xsi:type="dcterms:W3CDTF">2020-01-05T12:07:00Z</dcterms:modified>
</cp:coreProperties>
</file>